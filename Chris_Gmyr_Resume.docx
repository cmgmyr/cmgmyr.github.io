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10998" w:type="dxa"/>
        <w:tblLayout w:type="fixed"/>
        <w:tblLook w:val="0000" w:firstRow="0" w:lastRow="0" w:firstColumn="0" w:lastColumn="0" w:noHBand="0" w:noVBand="0"/>
      </w:tblPr>
      <w:tblGrid>
        <w:gridCol w:w="446"/>
        <w:gridCol w:w="22"/>
        <w:gridCol w:w="5031"/>
        <w:gridCol w:w="1089"/>
        <w:gridCol w:w="4410"/>
      </w:tblGrid>
      <w:tr w:rsidR="00CB2C8F" w:rsidRPr="00DE7766" w14:paraId="0C53A341" w14:textId="77777777" w:rsidTr="00CB2C8F">
        <w:trPr>
          <w:cantSplit/>
          <w:trHeight w:val="633"/>
        </w:trPr>
        <w:tc>
          <w:tcPr>
            <w:tcW w:w="10998" w:type="dxa"/>
            <w:gridSpan w:val="5"/>
            <w:tcBorders>
              <w:top w:val="nil"/>
              <w:left w:val="nil"/>
              <w:bottom w:val="single" w:sz="4" w:space="0" w:color="999999"/>
              <w:right w:val="nil"/>
            </w:tcBorders>
            <w:vAlign w:val="center"/>
          </w:tcPr>
          <w:p w14:paraId="4E93849F" w14:textId="3E09AB7C" w:rsidR="00CB2C8F" w:rsidRPr="00CB2C8F" w:rsidRDefault="00CB2C8F" w:rsidP="00CB2C8F">
            <w:pPr>
              <w:spacing w:line="360" w:lineRule="auto"/>
              <w:jc w:val="center"/>
              <w:rPr>
                <w:b/>
                <w:sz w:val="40"/>
                <w:szCs w:val="40"/>
              </w:rPr>
            </w:pPr>
            <w:r w:rsidRPr="002E636C">
              <w:rPr>
                <w:b/>
                <w:sz w:val="40"/>
                <w:szCs w:val="40"/>
              </w:rPr>
              <w:t>Christopher M. Gmyr</w:t>
            </w:r>
          </w:p>
        </w:tc>
      </w:tr>
      <w:tr w:rsidR="00167F21" w:rsidRPr="00DE7766" w14:paraId="6F70DAC9" w14:textId="77777777" w:rsidTr="00167F21">
        <w:trPr>
          <w:cantSplit/>
          <w:trHeight w:val="655"/>
        </w:trPr>
        <w:tc>
          <w:tcPr>
            <w:tcW w:w="5499" w:type="dxa"/>
            <w:gridSpan w:val="3"/>
            <w:tcBorders>
              <w:top w:val="nil"/>
              <w:left w:val="nil"/>
              <w:bottom w:val="single" w:sz="4" w:space="0" w:color="999999"/>
              <w:right w:val="nil"/>
            </w:tcBorders>
          </w:tcPr>
          <w:p w14:paraId="3A6870BC" w14:textId="77777777" w:rsidR="00167F21" w:rsidRPr="00DE7766" w:rsidRDefault="00167F21" w:rsidP="00167F21">
            <w:r>
              <w:t>Syracuse, NY</w:t>
            </w:r>
          </w:p>
          <w:p w14:paraId="43040489" w14:textId="5CE24C04" w:rsidR="00167F21" w:rsidRDefault="00167F21" w:rsidP="00167F21">
            <w:r>
              <w:t>(315) 380-5801</w:t>
            </w:r>
            <w:r>
              <w:br/>
            </w:r>
            <w:r w:rsidRPr="00167F21">
              <w:t>cmgmyr@gmail.com</w:t>
            </w:r>
          </w:p>
          <w:p w14:paraId="1CB9D82C" w14:textId="0FD394E6" w:rsidR="00167F21" w:rsidRPr="00167F21" w:rsidRDefault="00167F21" w:rsidP="00167F21">
            <w:pPr>
              <w:rPr>
                <w:b/>
              </w:rPr>
            </w:pPr>
          </w:p>
        </w:tc>
        <w:tc>
          <w:tcPr>
            <w:tcW w:w="5499" w:type="dxa"/>
            <w:gridSpan w:val="2"/>
            <w:tcBorders>
              <w:top w:val="nil"/>
              <w:left w:val="nil"/>
              <w:bottom w:val="single" w:sz="4" w:space="0" w:color="999999"/>
              <w:right w:val="nil"/>
            </w:tcBorders>
          </w:tcPr>
          <w:p w14:paraId="58D55E1A" w14:textId="77777777" w:rsidR="00CB2C8F" w:rsidRPr="00AE5243" w:rsidRDefault="00CB2C8F" w:rsidP="00CB2C8F">
            <w:pPr>
              <w:jc w:val="right"/>
              <w:rPr>
                <w:rFonts w:cs="Tahoma"/>
              </w:rPr>
            </w:pPr>
            <w:r w:rsidRPr="00AE5243">
              <w:rPr>
                <w:rFonts w:cs="Tahoma"/>
              </w:rPr>
              <w:t>Fo</w:t>
            </w:r>
            <w:r>
              <w:rPr>
                <w:rFonts w:cs="Tahoma"/>
              </w:rPr>
              <w:t>r GitHub, StackOverflow, Linked</w:t>
            </w:r>
            <w:r w:rsidRPr="00AE5243">
              <w:rPr>
                <w:rFonts w:cs="Tahoma"/>
              </w:rPr>
              <w:t>In and more:</w:t>
            </w:r>
          </w:p>
          <w:p w14:paraId="2505ED64" w14:textId="0C87FC24" w:rsidR="00167F21" w:rsidRPr="000F5AC2" w:rsidRDefault="00CB2C8F" w:rsidP="00CB2C8F">
            <w:pPr>
              <w:jc w:val="right"/>
              <w:rPr>
                <w:b/>
              </w:rPr>
            </w:pPr>
            <w:r w:rsidRPr="00AE5243">
              <w:rPr>
                <w:rFonts w:cs="Tahoma"/>
              </w:rPr>
              <w:t>chrisgmyr.com/connect</w:t>
            </w:r>
          </w:p>
        </w:tc>
      </w:tr>
      <w:tr w:rsidR="00351833" w:rsidRPr="00DE7766" w14:paraId="256AA8FB" w14:textId="77777777" w:rsidTr="00054BD5">
        <w:trPr>
          <w:trHeight w:val="153"/>
        </w:trPr>
        <w:tc>
          <w:tcPr>
            <w:tcW w:w="10998" w:type="dxa"/>
            <w:gridSpan w:val="5"/>
            <w:tcBorders>
              <w:top w:val="single" w:sz="4" w:space="0" w:color="999999"/>
              <w:left w:val="nil"/>
              <w:bottom w:val="single" w:sz="4" w:space="0" w:color="999999"/>
              <w:right w:val="nil"/>
            </w:tcBorders>
          </w:tcPr>
          <w:p w14:paraId="5933705E" w14:textId="40166119" w:rsidR="00351833" w:rsidRPr="00DE7766" w:rsidRDefault="007A7134" w:rsidP="00E25DD7">
            <w:pPr>
              <w:pStyle w:val="Heading1"/>
            </w:pPr>
            <w:r>
              <w:t>Summary</w:t>
            </w:r>
          </w:p>
        </w:tc>
      </w:tr>
      <w:tr w:rsidR="00351833" w:rsidRPr="00DE7766" w14:paraId="238C9BE0" w14:textId="77777777" w:rsidTr="00054BD5">
        <w:trPr>
          <w:trHeight w:val="152"/>
        </w:trPr>
        <w:tc>
          <w:tcPr>
            <w:tcW w:w="446" w:type="dxa"/>
            <w:tcBorders>
              <w:top w:val="single" w:sz="4" w:space="0" w:color="999999"/>
              <w:left w:val="nil"/>
              <w:bottom w:val="single" w:sz="4" w:space="0" w:color="999999"/>
              <w:right w:val="nil"/>
            </w:tcBorders>
          </w:tcPr>
          <w:p w14:paraId="07E16F11" w14:textId="77777777" w:rsidR="00351833" w:rsidRDefault="00351833" w:rsidP="00E25DD7">
            <w:pPr>
              <w:pStyle w:val="Heading1"/>
            </w:pPr>
          </w:p>
        </w:tc>
        <w:tc>
          <w:tcPr>
            <w:tcW w:w="10552" w:type="dxa"/>
            <w:gridSpan w:val="4"/>
            <w:tcBorders>
              <w:top w:val="single" w:sz="4" w:space="0" w:color="999999"/>
              <w:left w:val="nil"/>
              <w:bottom w:val="single" w:sz="4" w:space="0" w:color="999999"/>
              <w:right w:val="nil"/>
            </w:tcBorders>
          </w:tcPr>
          <w:p w14:paraId="05ECAABD" w14:textId="2A8D3B2D" w:rsidR="005029E6" w:rsidRDefault="005029E6" w:rsidP="007A7134">
            <w:pPr>
              <w:pStyle w:val="Text"/>
              <w:rPr>
                <w:rFonts w:ascii="Arial" w:hAnsi="Arial"/>
              </w:rPr>
            </w:pPr>
            <w:r>
              <w:rPr>
                <w:rFonts w:ascii="Arial" w:hAnsi="Arial"/>
              </w:rPr>
              <w:t xml:space="preserve">I am a Senior PHP developer with over 15 years of experience, including exposure to AngularJS, MongoDB, </w:t>
            </w:r>
            <w:r w:rsidR="002012DF">
              <w:rPr>
                <w:rFonts w:ascii="Arial" w:hAnsi="Arial"/>
              </w:rPr>
              <w:t xml:space="preserve">Jenkins, </w:t>
            </w:r>
            <w:r>
              <w:rPr>
                <w:rFonts w:ascii="Arial" w:hAnsi="Arial"/>
              </w:rPr>
              <w:t>and many other web technologies.</w:t>
            </w:r>
          </w:p>
          <w:p w14:paraId="6E6E9665" w14:textId="0FF6C44B" w:rsidR="005029E6" w:rsidRPr="002012DF" w:rsidRDefault="002012DF" w:rsidP="003E7EB8">
            <w:pPr>
              <w:pStyle w:val="Text"/>
              <w:tabs>
                <w:tab w:val="left" w:pos="4706"/>
              </w:tabs>
              <w:rPr>
                <w:rFonts w:ascii="Arial" w:hAnsi="Arial"/>
              </w:rPr>
            </w:pPr>
            <w:r>
              <w:rPr>
                <w:rFonts w:ascii="Arial" w:hAnsi="Arial"/>
              </w:rPr>
              <w:t xml:space="preserve">I am an active proponent of PHP – I love how the community and available tools like Composer are pushing the language forward. </w:t>
            </w:r>
            <w:r w:rsidR="005029E6">
              <w:rPr>
                <w:rFonts w:ascii="Arial" w:hAnsi="Arial"/>
              </w:rPr>
              <w:t xml:space="preserve">My personal development projects include </w:t>
            </w:r>
            <w:r w:rsidR="003E7EB8">
              <w:rPr>
                <w:rFonts w:ascii="Arial" w:hAnsi="Arial"/>
              </w:rPr>
              <w:t>a Laravel/Composer package</w:t>
            </w:r>
            <w:r w:rsidR="005029E6">
              <w:rPr>
                <w:rFonts w:ascii="Arial" w:hAnsi="Arial"/>
              </w:rPr>
              <w:t xml:space="preserve">, an open-source song application, a </w:t>
            </w:r>
            <w:r w:rsidR="003E7EB8">
              <w:rPr>
                <w:rFonts w:ascii="Arial" w:hAnsi="Arial"/>
              </w:rPr>
              <w:t>social networking site for musicians</w:t>
            </w:r>
            <w:r w:rsidR="005029E6">
              <w:rPr>
                <w:rFonts w:ascii="Arial" w:hAnsi="Arial"/>
              </w:rPr>
              <w:t xml:space="preserve"> and a SaaS application.</w:t>
            </w:r>
          </w:p>
        </w:tc>
      </w:tr>
      <w:tr w:rsidR="00351833" w:rsidRPr="00DE7766" w14:paraId="39753B00" w14:textId="77777777" w:rsidTr="00054BD5">
        <w:trPr>
          <w:trHeight w:val="152"/>
        </w:trPr>
        <w:tc>
          <w:tcPr>
            <w:tcW w:w="10998" w:type="dxa"/>
            <w:gridSpan w:val="5"/>
            <w:tcBorders>
              <w:top w:val="single" w:sz="4" w:space="0" w:color="999999"/>
              <w:left w:val="nil"/>
              <w:bottom w:val="single" w:sz="4" w:space="0" w:color="999999"/>
              <w:right w:val="nil"/>
            </w:tcBorders>
          </w:tcPr>
          <w:p w14:paraId="6444AB87" w14:textId="4C3EBBB7" w:rsidR="00351833" w:rsidRDefault="009D7B94" w:rsidP="00E25DD7">
            <w:pPr>
              <w:pStyle w:val="Heading1"/>
            </w:pPr>
            <w:r>
              <w:t xml:space="preserve">Technical </w:t>
            </w:r>
            <w:r w:rsidR="00351833">
              <w:t>skills</w:t>
            </w:r>
          </w:p>
        </w:tc>
      </w:tr>
      <w:tr w:rsidR="00351833" w:rsidRPr="00DE7766" w14:paraId="0E9D36FD" w14:textId="77777777" w:rsidTr="00054BD5">
        <w:trPr>
          <w:trHeight w:val="152"/>
        </w:trPr>
        <w:tc>
          <w:tcPr>
            <w:tcW w:w="446" w:type="dxa"/>
            <w:tcBorders>
              <w:top w:val="single" w:sz="4" w:space="0" w:color="999999"/>
              <w:left w:val="nil"/>
              <w:bottom w:val="single" w:sz="4" w:space="0" w:color="999999"/>
              <w:right w:val="nil"/>
            </w:tcBorders>
          </w:tcPr>
          <w:p w14:paraId="61654A7C" w14:textId="77777777" w:rsidR="00351833" w:rsidRDefault="00351833" w:rsidP="00E25DD7">
            <w:pPr>
              <w:pStyle w:val="Heading1"/>
            </w:pPr>
          </w:p>
        </w:tc>
        <w:tc>
          <w:tcPr>
            <w:tcW w:w="10552" w:type="dxa"/>
            <w:gridSpan w:val="4"/>
            <w:tcBorders>
              <w:top w:val="single" w:sz="4" w:space="0" w:color="999999"/>
              <w:left w:val="nil"/>
              <w:bottom w:val="single" w:sz="4" w:space="0" w:color="999999"/>
              <w:right w:val="nil"/>
            </w:tcBorders>
          </w:tcPr>
          <w:p w14:paraId="5986BEE8" w14:textId="77777777" w:rsidR="009D7B94" w:rsidRDefault="009D7B94" w:rsidP="009D7B94">
            <w:pPr>
              <w:pStyle w:val="bulletedlist"/>
            </w:pPr>
            <w:r>
              <w:t>Currently working on: TDD (Test Driven Development), DDD (Domain Driven Development)</w:t>
            </w:r>
          </w:p>
          <w:p w14:paraId="1A846D53" w14:textId="77777777" w:rsidR="009D7B94" w:rsidRDefault="00351833" w:rsidP="009D7B94">
            <w:pPr>
              <w:pStyle w:val="bulletedlist"/>
            </w:pPr>
            <w:r>
              <w:t>Proficient in: PHP</w:t>
            </w:r>
            <w:r w:rsidR="00FE37D2">
              <w:t>5/</w:t>
            </w:r>
            <w:r w:rsidR="00BD69BB">
              <w:t>OOP</w:t>
            </w:r>
            <w:r w:rsidR="00FE37D2">
              <w:t>/MVC</w:t>
            </w:r>
            <w:r>
              <w:t>, MySQL</w:t>
            </w:r>
            <w:r w:rsidR="00FE37D2">
              <w:t>, XHTML/</w:t>
            </w:r>
            <w:r>
              <w:t>HTML</w:t>
            </w:r>
            <w:r w:rsidR="00FE37D2">
              <w:t>5</w:t>
            </w:r>
            <w:r>
              <w:t>, CSS</w:t>
            </w:r>
            <w:r w:rsidR="00BD69BB">
              <w:t>(3)</w:t>
            </w:r>
            <w:r w:rsidR="009D7B94">
              <w:t>, JavaScript</w:t>
            </w:r>
            <w:r>
              <w:t>,</w:t>
            </w:r>
            <w:r w:rsidR="00AA5456">
              <w:t xml:space="preserve"> JSON,</w:t>
            </w:r>
            <w:r>
              <w:t xml:space="preserve"> XML</w:t>
            </w:r>
            <w:r w:rsidR="00BD69BB">
              <w:t>/RSS</w:t>
            </w:r>
            <w:r w:rsidR="00AD1000">
              <w:t>, MongoDB</w:t>
            </w:r>
          </w:p>
          <w:p w14:paraId="1F29FAE6" w14:textId="48504A1D" w:rsidR="009D7B94" w:rsidRDefault="009D7B94" w:rsidP="009D7B94">
            <w:pPr>
              <w:pStyle w:val="bulletedlist"/>
            </w:pPr>
            <w:r>
              <w:t>PHP Frameworks: Laravel, Codeigniter, CakePHP &amp; Expression Engine</w:t>
            </w:r>
          </w:p>
          <w:p w14:paraId="7B080050" w14:textId="1AB90A0B" w:rsidR="009D7B94" w:rsidRDefault="005845B3" w:rsidP="009D7B94">
            <w:pPr>
              <w:pStyle w:val="bulletedlist"/>
            </w:pPr>
            <w:r>
              <w:t>Testing: PHP Unit, Codec</w:t>
            </w:r>
            <w:r w:rsidR="006E6280">
              <w:t>eption</w:t>
            </w:r>
            <w:r w:rsidR="00D52A63">
              <w:t>, Jenkins, Travis CI, Code Climate</w:t>
            </w:r>
          </w:p>
          <w:p w14:paraId="6DA3D74A" w14:textId="77DBE74B" w:rsidR="002B6A0E" w:rsidRDefault="002B6A0E" w:rsidP="002B6A0E">
            <w:pPr>
              <w:pStyle w:val="bulletedlist"/>
            </w:pPr>
            <w:r>
              <w:t>Front-end frameworks/technologies: Jquery, AngularJS, Bootstrap, LESS, Grunt, Bower</w:t>
            </w:r>
          </w:p>
          <w:p w14:paraId="66925C59" w14:textId="1C6353F4" w:rsidR="00295782" w:rsidRDefault="00732A69" w:rsidP="00E25DD7">
            <w:pPr>
              <w:pStyle w:val="bulletedlistlastline"/>
              <w:spacing w:after="80"/>
            </w:pPr>
            <w:r>
              <w:t xml:space="preserve">Versioning: </w:t>
            </w:r>
            <w:r w:rsidR="00EA400F">
              <w:t>Git, Mercurial</w:t>
            </w:r>
            <w:r w:rsidR="00295782">
              <w:t>,</w:t>
            </w:r>
            <w:r w:rsidR="005845B3">
              <w:t xml:space="preserve"> BitBucket, GitHub</w:t>
            </w:r>
          </w:p>
          <w:p w14:paraId="0D815C69" w14:textId="3A7A10FD" w:rsidR="00351833" w:rsidRDefault="00351833" w:rsidP="00E25DD7">
            <w:pPr>
              <w:pStyle w:val="bulletedlist"/>
            </w:pPr>
            <w:r>
              <w:t xml:space="preserve">APIs: PayPal, </w:t>
            </w:r>
            <w:r w:rsidR="00EA400F">
              <w:t xml:space="preserve">Stripe, </w:t>
            </w:r>
            <w:r>
              <w:t>Authorize.net, eBay</w:t>
            </w:r>
            <w:r w:rsidR="007B6C6E">
              <w:t xml:space="preserve">, </w:t>
            </w:r>
            <w:r w:rsidR="007B6C6E" w:rsidRPr="007B6C6E">
              <w:t>e</w:t>
            </w:r>
            <w:r w:rsidR="007B6C6E">
              <w:t>P</w:t>
            </w:r>
            <w:r w:rsidR="007B6C6E" w:rsidRPr="007B6C6E">
              <w:t>rocessing</w:t>
            </w:r>
            <w:r w:rsidR="007B6C6E">
              <w:t>N</w:t>
            </w:r>
            <w:r w:rsidR="007B6C6E" w:rsidRPr="007B6C6E">
              <w:t>etwork</w:t>
            </w:r>
            <w:r w:rsidR="00702C94">
              <w:t>, and can easily use other APIs for additional development</w:t>
            </w:r>
          </w:p>
          <w:p w14:paraId="594792A8" w14:textId="4F495171" w:rsidR="00D52A63" w:rsidRDefault="00D52A63" w:rsidP="00E25DD7">
            <w:pPr>
              <w:pStyle w:val="bulletedlist"/>
            </w:pPr>
            <w:r>
              <w:t>Cloud: Rackspace Open Cloud (files, servers, load balancers, and API), Digital Ocean</w:t>
            </w:r>
          </w:p>
          <w:p w14:paraId="36C2CD63" w14:textId="29987502" w:rsidR="009F240E" w:rsidRDefault="009F240E" w:rsidP="00E25DD7">
            <w:pPr>
              <w:pStyle w:val="bulletedlist"/>
            </w:pPr>
            <w:r>
              <w:t xml:space="preserve">Experienced with </w:t>
            </w:r>
            <w:r w:rsidR="009D7B94">
              <w:t xml:space="preserve">managing Social Media and with the Facebook and </w:t>
            </w:r>
            <w:r>
              <w:t>Twitter API</w:t>
            </w:r>
            <w:r w:rsidR="009D7B94">
              <w:t>’s</w:t>
            </w:r>
          </w:p>
          <w:p w14:paraId="6A4E0D01" w14:textId="77777777" w:rsidR="00351833" w:rsidRDefault="00351833" w:rsidP="00E25DD7">
            <w:pPr>
              <w:pStyle w:val="bulletedlist"/>
            </w:pPr>
            <w:r>
              <w:t>E-Commerce and custom CMS applications</w:t>
            </w:r>
          </w:p>
          <w:p w14:paraId="4F55C87D" w14:textId="77777777" w:rsidR="001F3AB8" w:rsidRDefault="001F3AB8" w:rsidP="00E25DD7">
            <w:pPr>
              <w:pStyle w:val="bulletedlist"/>
            </w:pPr>
            <w:r>
              <w:t>Google Analytics (and API) &amp; Google Webmaster Tools</w:t>
            </w:r>
          </w:p>
          <w:p w14:paraId="28F9372F" w14:textId="77777777" w:rsidR="001F3AB8" w:rsidRDefault="001F3AB8" w:rsidP="00E25DD7">
            <w:pPr>
              <w:pStyle w:val="bulletedlist"/>
            </w:pPr>
            <w:r>
              <w:t>E-mail Marketing: HTML/CSS and services like Campaign Monitor and Mailchimp</w:t>
            </w:r>
          </w:p>
          <w:p w14:paraId="7BC6BC65" w14:textId="1943E115" w:rsidR="00DE3616" w:rsidRDefault="00DE3616" w:rsidP="00E25DD7">
            <w:pPr>
              <w:pStyle w:val="bulletedlist"/>
            </w:pPr>
            <w:r>
              <w:t xml:space="preserve">Mobile </w:t>
            </w:r>
            <w:r w:rsidR="00295782">
              <w:t xml:space="preserve">Development: jQuery Mobile, </w:t>
            </w:r>
            <w:r>
              <w:t>Sencha Touch</w:t>
            </w:r>
          </w:p>
          <w:p w14:paraId="1A51FF3D" w14:textId="3C6C57CB" w:rsidR="00DA6628" w:rsidRDefault="00752A68" w:rsidP="00DA6628">
            <w:pPr>
              <w:pStyle w:val="bulletedlist"/>
            </w:pPr>
            <w:r>
              <w:t>Project management: Agile</w:t>
            </w:r>
            <w:r w:rsidR="00DA17E1">
              <w:t xml:space="preserve"> (Scrum)</w:t>
            </w:r>
            <w:r>
              <w:t xml:space="preserve"> with Jira</w:t>
            </w:r>
            <w:r w:rsidR="009F2302">
              <w:t>, Basecamp</w:t>
            </w:r>
          </w:p>
          <w:p w14:paraId="4E397DD5" w14:textId="40E6928E" w:rsidR="00D46E4C" w:rsidRDefault="00D46E4C" w:rsidP="006B7AC3">
            <w:pPr>
              <w:pStyle w:val="bulletedlistlastline"/>
              <w:numPr>
                <w:ilvl w:val="0"/>
                <w:numId w:val="0"/>
              </w:numPr>
              <w:spacing w:after="80"/>
            </w:pPr>
          </w:p>
        </w:tc>
      </w:tr>
      <w:tr w:rsidR="00351833" w:rsidRPr="00DE7766" w14:paraId="5453940D" w14:textId="77777777" w:rsidTr="00054BD5">
        <w:trPr>
          <w:trHeight w:val="218"/>
        </w:trPr>
        <w:tc>
          <w:tcPr>
            <w:tcW w:w="10998" w:type="dxa"/>
            <w:gridSpan w:val="5"/>
            <w:tcBorders>
              <w:top w:val="single" w:sz="4" w:space="0" w:color="999999"/>
              <w:left w:val="nil"/>
              <w:bottom w:val="single" w:sz="4" w:space="0" w:color="999999"/>
              <w:right w:val="nil"/>
            </w:tcBorders>
          </w:tcPr>
          <w:p w14:paraId="40533CE3" w14:textId="279B1E8D" w:rsidR="00351833" w:rsidRPr="00DE7766" w:rsidRDefault="00351833" w:rsidP="00E25DD7">
            <w:pPr>
              <w:pStyle w:val="Heading1"/>
            </w:pPr>
            <w:r>
              <w:t>Experience</w:t>
            </w:r>
          </w:p>
        </w:tc>
      </w:tr>
      <w:tr w:rsidR="000E36CD" w:rsidRPr="00DE7766" w14:paraId="324DDDDD" w14:textId="77777777" w:rsidTr="00054BD5">
        <w:trPr>
          <w:trHeight w:val="189"/>
        </w:trPr>
        <w:tc>
          <w:tcPr>
            <w:tcW w:w="468" w:type="dxa"/>
            <w:gridSpan w:val="2"/>
            <w:vMerge w:val="restart"/>
            <w:tcBorders>
              <w:left w:val="nil"/>
              <w:right w:val="nil"/>
            </w:tcBorders>
          </w:tcPr>
          <w:p w14:paraId="25638A6B" w14:textId="77777777" w:rsidR="000E36CD" w:rsidRPr="00DE7766" w:rsidRDefault="000E36CD" w:rsidP="00A756B2"/>
        </w:tc>
        <w:tc>
          <w:tcPr>
            <w:tcW w:w="6120" w:type="dxa"/>
            <w:gridSpan w:val="2"/>
            <w:tcBorders>
              <w:top w:val="nil"/>
              <w:left w:val="nil"/>
              <w:bottom w:val="nil"/>
              <w:right w:val="nil"/>
            </w:tcBorders>
          </w:tcPr>
          <w:p w14:paraId="76C20096" w14:textId="14E84A40" w:rsidR="000E36CD" w:rsidRPr="00351592" w:rsidRDefault="005845B3" w:rsidP="00A756B2">
            <w:pPr>
              <w:pStyle w:val="bulletedlist"/>
              <w:numPr>
                <w:ilvl w:val="0"/>
                <w:numId w:val="0"/>
              </w:numPr>
              <w:ind w:left="288" w:hanging="288"/>
              <w:rPr>
                <w:b/>
              </w:rPr>
            </w:pPr>
            <w:r>
              <w:rPr>
                <w:b/>
              </w:rPr>
              <w:t>Unicon</w:t>
            </w:r>
            <w:r w:rsidR="000E36CD">
              <w:rPr>
                <w:b/>
              </w:rPr>
              <w:t xml:space="preserve"> (remote/telecommute contract)</w:t>
            </w:r>
          </w:p>
        </w:tc>
        <w:tc>
          <w:tcPr>
            <w:tcW w:w="4410" w:type="dxa"/>
            <w:tcBorders>
              <w:top w:val="nil"/>
              <w:left w:val="nil"/>
              <w:bottom w:val="nil"/>
              <w:right w:val="nil"/>
            </w:tcBorders>
          </w:tcPr>
          <w:p w14:paraId="0B9D72E8" w14:textId="7B70C188" w:rsidR="000E36CD" w:rsidRPr="00A756B2" w:rsidRDefault="000E36CD" w:rsidP="005845B3">
            <w:pPr>
              <w:pStyle w:val="bulletedlist"/>
              <w:numPr>
                <w:ilvl w:val="0"/>
                <w:numId w:val="0"/>
              </w:numPr>
              <w:ind w:left="288" w:hanging="288"/>
              <w:jc w:val="right"/>
            </w:pPr>
            <w:r>
              <w:t>November 2013-</w:t>
            </w:r>
            <w:r w:rsidR="005845B3">
              <w:t>December 2014</w:t>
            </w:r>
          </w:p>
        </w:tc>
      </w:tr>
      <w:tr w:rsidR="000E36CD" w:rsidRPr="00DE7766" w14:paraId="6AFECD67" w14:textId="77777777" w:rsidTr="000E36CD">
        <w:trPr>
          <w:trHeight w:val="2233"/>
        </w:trPr>
        <w:tc>
          <w:tcPr>
            <w:tcW w:w="468" w:type="dxa"/>
            <w:gridSpan w:val="2"/>
            <w:vMerge/>
            <w:tcBorders>
              <w:left w:val="nil"/>
              <w:right w:val="nil"/>
            </w:tcBorders>
          </w:tcPr>
          <w:p w14:paraId="704527DF" w14:textId="77777777" w:rsidR="000E36CD" w:rsidRPr="00DE7766" w:rsidRDefault="000E36CD" w:rsidP="00A756B2"/>
        </w:tc>
        <w:tc>
          <w:tcPr>
            <w:tcW w:w="10530" w:type="dxa"/>
            <w:gridSpan w:val="3"/>
            <w:tcBorders>
              <w:top w:val="nil"/>
              <w:left w:val="nil"/>
              <w:bottom w:val="nil"/>
              <w:right w:val="nil"/>
            </w:tcBorders>
          </w:tcPr>
          <w:p w14:paraId="283C06E7" w14:textId="0277B504" w:rsidR="000E36CD" w:rsidRDefault="000E36CD" w:rsidP="000E36CD">
            <w:pPr>
              <w:pStyle w:val="bulletedlist"/>
              <w:numPr>
                <w:ilvl w:val="0"/>
                <w:numId w:val="0"/>
              </w:numPr>
            </w:pPr>
            <w:r>
              <w:t>Contract with Unicon as a PHP Developer to handle a number of client projects</w:t>
            </w:r>
          </w:p>
          <w:p w14:paraId="73A74362" w14:textId="77777777" w:rsidR="006B7AC3" w:rsidRDefault="006B7AC3" w:rsidP="000E36CD">
            <w:pPr>
              <w:pStyle w:val="bulletedlist"/>
              <w:numPr>
                <w:ilvl w:val="0"/>
                <w:numId w:val="0"/>
              </w:numPr>
            </w:pPr>
          </w:p>
          <w:p w14:paraId="4C3B666C" w14:textId="3C70AE72" w:rsidR="000E36CD" w:rsidRPr="00752A68" w:rsidRDefault="000E36CD" w:rsidP="000E36CD">
            <w:pPr>
              <w:pStyle w:val="bulletedlist"/>
              <w:numPr>
                <w:ilvl w:val="0"/>
                <w:numId w:val="0"/>
              </w:numPr>
              <w:ind w:left="288" w:hanging="288"/>
              <w:rPr>
                <w:i/>
              </w:rPr>
            </w:pPr>
            <w:r w:rsidRPr="00752A68">
              <w:rPr>
                <w:i/>
              </w:rPr>
              <w:t>Languages</w:t>
            </w:r>
            <w:r w:rsidR="00732A69">
              <w:rPr>
                <w:i/>
              </w:rPr>
              <w:t>/Technologies</w:t>
            </w:r>
            <w:r w:rsidRPr="00752A68">
              <w:rPr>
                <w:i/>
              </w:rPr>
              <w:t xml:space="preserve"> Used:</w:t>
            </w:r>
          </w:p>
          <w:p w14:paraId="1DD512E1" w14:textId="5BD58486" w:rsidR="000E36CD" w:rsidRPr="00752A68" w:rsidRDefault="000E36CD" w:rsidP="000E36CD">
            <w:pPr>
              <w:pStyle w:val="bulletedlist"/>
            </w:pPr>
            <w:r w:rsidRPr="00752A68">
              <w:t xml:space="preserve">PHP5/OOP/MVC, </w:t>
            </w:r>
            <w:r w:rsidR="00752A68" w:rsidRPr="00752A68">
              <w:t>Laravel</w:t>
            </w:r>
            <w:r w:rsidRPr="00752A68">
              <w:t xml:space="preserve">, MySQL, XHTML/HTML5, CSS(3), JavaScript/AJAX/jQuery, JSON, </w:t>
            </w:r>
            <w:r w:rsidR="00752A68" w:rsidRPr="00752A68">
              <w:t>AngularJS</w:t>
            </w:r>
          </w:p>
          <w:p w14:paraId="12420CD2" w14:textId="6009D117" w:rsidR="000E36CD" w:rsidRPr="00752A68" w:rsidRDefault="000E36CD" w:rsidP="000E36CD">
            <w:pPr>
              <w:pStyle w:val="bulletedlist"/>
              <w:numPr>
                <w:ilvl w:val="0"/>
                <w:numId w:val="0"/>
              </w:numPr>
              <w:ind w:left="288" w:hanging="288"/>
              <w:rPr>
                <w:i/>
              </w:rPr>
            </w:pPr>
            <w:r w:rsidRPr="00752A68">
              <w:rPr>
                <w:i/>
              </w:rPr>
              <w:t>Responsibilities:</w:t>
            </w:r>
          </w:p>
          <w:p w14:paraId="43CEC763" w14:textId="5E37A2D4" w:rsidR="004868E4" w:rsidRPr="00F03B1D" w:rsidRDefault="004868E4" w:rsidP="004868E4">
            <w:pPr>
              <w:pStyle w:val="bulletedlist"/>
            </w:pPr>
            <w:r w:rsidRPr="00F03B1D">
              <w:t>Content Authoring: This project was to creat</w:t>
            </w:r>
            <w:r w:rsidR="00F05C7D">
              <w:t>e a content authoring tool for two</w:t>
            </w:r>
            <w:r w:rsidRPr="00F03B1D">
              <w:t xml:space="preserve"> current learning application</w:t>
            </w:r>
            <w:r w:rsidR="00F05C7D">
              <w:t>s</w:t>
            </w:r>
            <w:r w:rsidRPr="00F03B1D">
              <w:t xml:space="preserve">. The </w:t>
            </w:r>
            <w:r w:rsidR="00F05C7D">
              <w:t>applications consisted of two</w:t>
            </w:r>
            <w:r w:rsidRPr="00F03B1D">
              <w:t xml:space="preserve"> different platforms with multiple databases. The content authoring tool was built for the content administrators to easily add, edit, and delete content from the customer facing apps. My responsibility was to create a unified RESTful API using PHP (Laravel Framework) and MySQL. I interfaced with the frontend (AngularJS) developers to come up with the </w:t>
            </w:r>
            <w:r w:rsidR="00F05C7D">
              <w:t xml:space="preserve">API </w:t>
            </w:r>
            <w:r w:rsidRPr="00F03B1D">
              <w:t>calls that we</w:t>
            </w:r>
            <w:r w:rsidR="00F05C7D">
              <w:t>re</w:t>
            </w:r>
            <w:r w:rsidRPr="00F03B1D">
              <w:t xml:space="preserve"> needed and the data that was to be returned. During the process of building the API I also incorporated a full test suite.</w:t>
            </w:r>
          </w:p>
          <w:p w14:paraId="4231CAD2" w14:textId="77777777" w:rsidR="004703A1" w:rsidRDefault="00DA17E1" w:rsidP="002012DF">
            <w:pPr>
              <w:pStyle w:val="bulletedlist"/>
            </w:pPr>
            <w:r w:rsidRPr="00F03B1D">
              <w:t>Mobile Refactor: Related to the “Content Authoring”</w:t>
            </w:r>
            <w:r w:rsidR="005D00E1">
              <w:t xml:space="preserve"> project</w:t>
            </w:r>
            <w:r w:rsidRPr="00F03B1D">
              <w:t>, this project includes taking the 2 frontend platforms menti</w:t>
            </w:r>
            <w:r w:rsidR="005D00E1">
              <w:t>oned above and convert them to</w:t>
            </w:r>
            <w:r w:rsidRPr="00F03B1D">
              <w:t xml:space="preserve"> responsive</w:t>
            </w:r>
            <w:r w:rsidR="00F05C7D">
              <w:t xml:space="preserve"> (mobile, tablet, and desktop)</w:t>
            </w:r>
            <w:r w:rsidR="005D00E1">
              <w:t xml:space="preserve"> applications</w:t>
            </w:r>
            <w:r w:rsidRPr="00F03B1D">
              <w:t xml:space="preserve"> using AngularJS, Bootstrap, Less, and Grunt. I, along with 2 other AngularJS developers</w:t>
            </w:r>
            <w:r w:rsidR="005D00E1">
              <w:t>,</w:t>
            </w:r>
            <w:r w:rsidRPr="00F03B1D">
              <w:t xml:space="preserve"> </w:t>
            </w:r>
            <w:r w:rsidR="005D00E1" w:rsidRPr="00F03B1D">
              <w:t>was</w:t>
            </w:r>
            <w:r w:rsidRPr="00F03B1D">
              <w:t xml:space="preserve"> tasked with creati</w:t>
            </w:r>
            <w:r w:rsidR="00F03B1D" w:rsidRPr="00F03B1D">
              <w:t>ng the specs of the application and</w:t>
            </w:r>
            <w:r w:rsidRPr="00F03B1D">
              <w:t xml:space="preserve"> breaking up the work into Angular modules</w:t>
            </w:r>
            <w:r w:rsidR="00F03B1D" w:rsidRPr="00F03B1D">
              <w:t xml:space="preserve"> and custom directives. Once each dev</w:t>
            </w:r>
            <w:r w:rsidR="00F05C7D">
              <w:t>eloper has completed their task</w:t>
            </w:r>
            <w:r w:rsidR="00F03B1D" w:rsidRPr="00F03B1D">
              <w:t xml:space="preserve"> </w:t>
            </w:r>
            <w:r w:rsidR="00F05C7D">
              <w:t>they</w:t>
            </w:r>
            <w:r w:rsidR="00F03B1D" w:rsidRPr="00F03B1D">
              <w:t xml:space="preserve"> send Pull Requests (PR’s) to the other developers for review. As well as working with the AngularJS framework and the other front</w:t>
            </w:r>
            <w:r w:rsidR="005D00E1">
              <w:t>-</w:t>
            </w:r>
            <w:r w:rsidR="00F03B1D" w:rsidRPr="00F03B1D">
              <w:t>end tools, I’m also responsible for any changes needed to the current API using PHP, MySQL, and JSON.</w:t>
            </w:r>
          </w:p>
          <w:p w14:paraId="4DD72350" w14:textId="4D2D6A0C" w:rsidR="002012DF" w:rsidRPr="000E36CD" w:rsidRDefault="002012DF" w:rsidP="002012DF">
            <w:pPr>
              <w:pStyle w:val="bulletedlist"/>
              <w:numPr>
                <w:ilvl w:val="0"/>
                <w:numId w:val="0"/>
              </w:numPr>
              <w:ind w:left="288" w:hanging="288"/>
            </w:pPr>
          </w:p>
        </w:tc>
      </w:tr>
      <w:tr w:rsidR="000E36CD" w:rsidRPr="00DE7766" w14:paraId="40C2A1E0" w14:textId="77777777" w:rsidTr="000E36CD">
        <w:trPr>
          <w:trHeight w:val="297"/>
        </w:trPr>
        <w:tc>
          <w:tcPr>
            <w:tcW w:w="468" w:type="dxa"/>
            <w:gridSpan w:val="2"/>
            <w:vMerge/>
            <w:tcBorders>
              <w:left w:val="nil"/>
              <w:right w:val="nil"/>
            </w:tcBorders>
          </w:tcPr>
          <w:p w14:paraId="6F015A1B" w14:textId="2F099627" w:rsidR="000E36CD" w:rsidRPr="00DE7766" w:rsidRDefault="000E36CD" w:rsidP="00A756B2"/>
        </w:tc>
        <w:tc>
          <w:tcPr>
            <w:tcW w:w="6120" w:type="dxa"/>
            <w:gridSpan w:val="2"/>
            <w:tcBorders>
              <w:top w:val="nil"/>
              <w:left w:val="nil"/>
              <w:bottom w:val="nil"/>
              <w:right w:val="nil"/>
            </w:tcBorders>
          </w:tcPr>
          <w:p w14:paraId="4DDD3608" w14:textId="456811D3" w:rsidR="000E36CD" w:rsidRDefault="000E36CD" w:rsidP="004D5FBF">
            <w:pPr>
              <w:pStyle w:val="bulletedlist"/>
              <w:numPr>
                <w:ilvl w:val="0"/>
                <w:numId w:val="0"/>
              </w:numPr>
            </w:pPr>
            <w:r>
              <w:rPr>
                <w:b/>
              </w:rPr>
              <w:t>Bi-Lo/Winn-Dixie Grocery Stores (remote/telecommute contract)</w:t>
            </w:r>
          </w:p>
        </w:tc>
        <w:tc>
          <w:tcPr>
            <w:tcW w:w="4410" w:type="dxa"/>
            <w:tcBorders>
              <w:top w:val="nil"/>
              <w:left w:val="nil"/>
              <w:bottom w:val="nil"/>
              <w:right w:val="nil"/>
            </w:tcBorders>
          </w:tcPr>
          <w:p w14:paraId="21EA9E2B" w14:textId="5D352C2A" w:rsidR="000E36CD" w:rsidRDefault="000E36CD" w:rsidP="00BD3466">
            <w:pPr>
              <w:pStyle w:val="bulletedlist"/>
              <w:numPr>
                <w:ilvl w:val="0"/>
                <w:numId w:val="0"/>
              </w:numPr>
              <w:jc w:val="right"/>
            </w:pPr>
            <w:r>
              <w:t>April 2012-</w:t>
            </w:r>
            <w:r w:rsidR="00BD3466">
              <w:t>August 2014</w:t>
            </w:r>
          </w:p>
        </w:tc>
      </w:tr>
      <w:tr w:rsidR="000E36CD" w:rsidRPr="00DE7766" w14:paraId="28854F3A" w14:textId="77777777" w:rsidTr="004D5FBF">
        <w:trPr>
          <w:trHeight w:val="1021"/>
        </w:trPr>
        <w:tc>
          <w:tcPr>
            <w:tcW w:w="468" w:type="dxa"/>
            <w:gridSpan w:val="2"/>
            <w:vMerge/>
            <w:tcBorders>
              <w:left w:val="nil"/>
              <w:right w:val="nil"/>
            </w:tcBorders>
          </w:tcPr>
          <w:p w14:paraId="492188D0" w14:textId="77777777" w:rsidR="000E36CD" w:rsidRPr="00DE7766" w:rsidRDefault="000E36CD" w:rsidP="00A756B2"/>
        </w:tc>
        <w:tc>
          <w:tcPr>
            <w:tcW w:w="10530" w:type="dxa"/>
            <w:gridSpan w:val="3"/>
            <w:tcBorders>
              <w:top w:val="nil"/>
              <w:left w:val="nil"/>
              <w:bottom w:val="nil"/>
              <w:right w:val="nil"/>
            </w:tcBorders>
          </w:tcPr>
          <w:p w14:paraId="3B16540B" w14:textId="751F4678" w:rsidR="000E36CD" w:rsidRDefault="000E36CD" w:rsidP="000E36CD">
            <w:pPr>
              <w:pStyle w:val="bulletedlist"/>
              <w:numPr>
                <w:ilvl w:val="0"/>
                <w:numId w:val="0"/>
              </w:numPr>
            </w:pPr>
            <w:r>
              <w:t xml:space="preserve">Contract </w:t>
            </w:r>
            <w:r w:rsidR="001F3A01">
              <w:t>with Bi-Lo as a Sr. PHP &amp; Front-e</w:t>
            </w:r>
            <w:r>
              <w:t>nd Developer to handle their customer facing website, mobile website, and internal applications.</w:t>
            </w:r>
          </w:p>
          <w:p w14:paraId="72D0F33F" w14:textId="77777777" w:rsidR="006B7AC3" w:rsidRDefault="006B7AC3" w:rsidP="000E36CD">
            <w:pPr>
              <w:pStyle w:val="bulletedlist"/>
              <w:numPr>
                <w:ilvl w:val="0"/>
                <w:numId w:val="0"/>
              </w:numPr>
            </w:pPr>
          </w:p>
          <w:p w14:paraId="47ACB56F" w14:textId="691341F8" w:rsidR="000E36CD" w:rsidRPr="00C03184" w:rsidRDefault="00732A69" w:rsidP="000E36CD">
            <w:pPr>
              <w:pStyle w:val="bulletedlist"/>
              <w:numPr>
                <w:ilvl w:val="0"/>
                <w:numId w:val="0"/>
              </w:numPr>
              <w:ind w:left="288" w:hanging="288"/>
              <w:rPr>
                <w:i/>
              </w:rPr>
            </w:pPr>
            <w:r w:rsidRPr="00752A68">
              <w:rPr>
                <w:i/>
              </w:rPr>
              <w:t>Languages</w:t>
            </w:r>
            <w:r>
              <w:rPr>
                <w:i/>
              </w:rPr>
              <w:t>/Technologies</w:t>
            </w:r>
            <w:r w:rsidRPr="00C03184">
              <w:rPr>
                <w:i/>
              </w:rPr>
              <w:t xml:space="preserve"> </w:t>
            </w:r>
            <w:r w:rsidR="000E36CD" w:rsidRPr="00C03184">
              <w:rPr>
                <w:i/>
              </w:rPr>
              <w:t>Used:</w:t>
            </w:r>
          </w:p>
          <w:p w14:paraId="47B935E5" w14:textId="77777777" w:rsidR="000E36CD" w:rsidRDefault="000E36CD" w:rsidP="000E36CD">
            <w:pPr>
              <w:pStyle w:val="bulletedlist"/>
            </w:pPr>
            <w:r>
              <w:t>PHP5/OOP/MVC, Expression Engine, MySQL, XHTML/HTML5, CSS(3), JavaScript/AJAX/jQuery, JSON, XML/RSS, Sencha Touch</w:t>
            </w:r>
          </w:p>
          <w:p w14:paraId="2755727A" w14:textId="263491D0" w:rsidR="000E36CD" w:rsidRPr="00E501E2" w:rsidRDefault="000E36CD" w:rsidP="000E36CD">
            <w:pPr>
              <w:pStyle w:val="bulletedlist"/>
              <w:numPr>
                <w:ilvl w:val="0"/>
                <w:numId w:val="0"/>
              </w:numPr>
              <w:ind w:left="288" w:hanging="288"/>
              <w:rPr>
                <w:i/>
              </w:rPr>
            </w:pPr>
            <w:r w:rsidRPr="00E501E2">
              <w:rPr>
                <w:i/>
              </w:rPr>
              <w:t>Responsibilities:</w:t>
            </w:r>
          </w:p>
          <w:p w14:paraId="1A9112F7" w14:textId="77777777" w:rsidR="000E36CD" w:rsidRDefault="000E36CD" w:rsidP="000E36CD">
            <w:pPr>
              <w:pStyle w:val="bulletedlist"/>
            </w:pPr>
            <w:r>
              <w:t>Managed junior level teammates</w:t>
            </w:r>
          </w:p>
          <w:p w14:paraId="4A91525D" w14:textId="34DD84FB" w:rsidR="000E36CD" w:rsidRDefault="000E36CD" w:rsidP="000E36CD">
            <w:pPr>
              <w:pStyle w:val="bulletedlist"/>
            </w:pPr>
            <w:r>
              <w:t xml:space="preserve">Interfaced with Java and Database developers in order to get data </w:t>
            </w:r>
            <w:r w:rsidR="00BD3466">
              <w:t>to</w:t>
            </w:r>
            <w:r w:rsidR="001F3A01">
              <w:t xml:space="preserve"> the front-</w:t>
            </w:r>
            <w:r>
              <w:t>end of the customer facing sites via REST and web service calls</w:t>
            </w:r>
          </w:p>
          <w:p w14:paraId="3D6CCBED" w14:textId="09E9849E" w:rsidR="00BD3466" w:rsidRDefault="00BD3466" w:rsidP="000E36CD">
            <w:pPr>
              <w:pStyle w:val="bulletedlist"/>
            </w:pPr>
            <w:r>
              <w:t>Website maintenance tasks that include, but not limited to: adding new pages to the site, editing content, editing images, fixing bugs that get reported by cu</w:t>
            </w:r>
            <w:bookmarkStart w:id="0" w:name="_GoBack"/>
            <w:bookmarkEnd w:id="0"/>
            <w:r>
              <w:t>stomer support team</w:t>
            </w:r>
          </w:p>
          <w:p w14:paraId="2F343F88" w14:textId="77777777" w:rsidR="000E36CD" w:rsidRDefault="00BD3466" w:rsidP="000E229A">
            <w:pPr>
              <w:pStyle w:val="bulletedlist"/>
            </w:pPr>
            <w:r>
              <w:t>Making additions and adjustments to the mobile site with the Sencha Touch framework</w:t>
            </w:r>
          </w:p>
          <w:p w14:paraId="1CDFEC89" w14:textId="677E8E50" w:rsidR="00117D5E" w:rsidRDefault="00117D5E" w:rsidP="00117D5E">
            <w:pPr>
              <w:pStyle w:val="bulletedlist"/>
            </w:pPr>
            <w:r>
              <w:t xml:space="preserve">Converted Photoshop files to HTML/CSS pages, </w:t>
            </w:r>
            <w:r>
              <w:t xml:space="preserve">then </w:t>
            </w:r>
            <w:r>
              <w:t>convert</w:t>
            </w:r>
            <w:r>
              <w:t>ed</w:t>
            </w:r>
            <w:r>
              <w:t xml:space="preserve"> to Expression Engine templates and/or mobile templates</w:t>
            </w:r>
          </w:p>
          <w:p w14:paraId="5582137E" w14:textId="77777777" w:rsidR="00117D5E" w:rsidRDefault="00117D5E" w:rsidP="00117D5E">
            <w:pPr>
              <w:pStyle w:val="bulletedlist"/>
            </w:pPr>
            <w:r>
              <w:t>Tested cross browser compatibility and usability.</w:t>
            </w:r>
          </w:p>
          <w:p w14:paraId="268A73B3" w14:textId="79759724" w:rsidR="000E229A" w:rsidRDefault="000E229A" w:rsidP="000E229A">
            <w:pPr>
              <w:pStyle w:val="bulletedlist"/>
              <w:numPr>
                <w:ilvl w:val="0"/>
                <w:numId w:val="0"/>
              </w:numPr>
            </w:pPr>
          </w:p>
        </w:tc>
      </w:tr>
      <w:tr w:rsidR="000E36CD" w:rsidRPr="00DE7766" w14:paraId="29F31A66" w14:textId="77777777" w:rsidTr="004D5FBF">
        <w:trPr>
          <w:trHeight w:val="279"/>
        </w:trPr>
        <w:tc>
          <w:tcPr>
            <w:tcW w:w="468" w:type="dxa"/>
            <w:gridSpan w:val="2"/>
            <w:vMerge/>
            <w:tcBorders>
              <w:left w:val="nil"/>
              <w:right w:val="nil"/>
            </w:tcBorders>
          </w:tcPr>
          <w:p w14:paraId="20130FAD" w14:textId="77777777" w:rsidR="000E36CD" w:rsidRPr="00DE7766" w:rsidRDefault="000E36CD" w:rsidP="00A756B2"/>
        </w:tc>
        <w:tc>
          <w:tcPr>
            <w:tcW w:w="6120" w:type="dxa"/>
            <w:gridSpan w:val="2"/>
            <w:tcBorders>
              <w:top w:val="nil"/>
              <w:left w:val="nil"/>
              <w:bottom w:val="nil"/>
              <w:right w:val="nil"/>
            </w:tcBorders>
          </w:tcPr>
          <w:p w14:paraId="33E1A014" w14:textId="3F6F1021" w:rsidR="000E36CD" w:rsidRDefault="000E36CD" w:rsidP="00A50168">
            <w:pPr>
              <w:pStyle w:val="bulletedlist"/>
              <w:numPr>
                <w:ilvl w:val="0"/>
                <w:numId w:val="0"/>
              </w:numPr>
            </w:pPr>
            <w:r w:rsidRPr="00351592">
              <w:rPr>
                <w:b/>
              </w:rPr>
              <w:t>Modo Media Group</w:t>
            </w:r>
          </w:p>
        </w:tc>
        <w:tc>
          <w:tcPr>
            <w:tcW w:w="4410" w:type="dxa"/>
            <w:tcBorders>
              <w:top w:val="nil"/>
              <w:left w:val="nil"/>
              <w:bottom w:val="nil"/>
              <w:right w:val="nil"/>
            </w:tcBorders>
          </w:tcPr>
          <w:p w14:paraId="164D2E3A" w14:textId="30CBF0A4" w:rsidR="000E36CD" w:rsidRDefault="002679E3" w:rsidP="004D5FBF">
            <w:pPr>
              <w:pStyle w:val="bulletedlist"/>
              <w:numPr>
                <w:ilvl w:val="0"/>
                <w:numId w:val="0"/>
              </w:numPr>
              <w:jc w:val="right"/>
            </w:pPr>
            <w:r>
              <w:t>2000</w:t>
            </w:r>
            <w:r w:rsidR="000E36CD">
              <w:t>-2013</w:t>
            </w:r>
          </w:p>
        </w:tc>
      </w:tr>
      <w:tr w:rsidR="000E36CD" w:rsidRPr="00DE7766" w14:paraId="7F758000" w14:textId="77777777" w:rsidTr="006B7AC3">
        <w:trPr>
          <w:trHeight w:val="270"/>
        </w:trPr>
        <w:tc>
          <w:tcPr>
            <w:tcW w:w="468" w:type="dxa"/>
            <w:gridSpan w:val="2"/>
            <w:vMerge/>
            <w:tcBorders>
              <w:left w:val="nil"/>
              <w:right w:val="nil"/>
            </w:tcBorders>
          </w:tcPr>
          <w:p w14:paraId="6E487ECA" w14:textId="77777777" w:rsidR="000E36CD" w:rsidRPr="00DE7766" w:rsidRDefault="000E36CD" w:rsidP="00A756B2"/>
        </w:tc>
        <w:tc>
          <w:tcPr>
            <w:tcW w:w="10530" w:type="dxa"/>
            <w:gridSpan w:val="3"/>
            <w:tcBorders>
              <w:top w:val="nil"/>
              <w:left w:val="nil"/>
              <w:bottom w:val="nil"/>
              <w:right w:val="nil"/>
            </w:tcBorders>
          </w:tcPr>
          <w:p w14:paraId="7AF69747" w14:textId="136657BD" w:rsidR="000E36CD" w:rsidRDefault="002679E3" w:rsidP="004D5FBF">
            <w:pPr>
              <w:pStyle w:val="bulletedlist"/>
              <w:numPr>
                <w:ilvl w:val="0"/>
                <w:numId w:val="0"/>
              </w:numPr>
            </w:pPr>
            <w:r>
              <w:t>I initially started taking freelance and contract clients in 2000. Around 2005 I incorporated as “Syracuse Computer Services”, then i</w:t>
            </w:r>
            <w:r w:rsidR="000E36CD">
              <w:t xml:space="preserve">n mid-2010 </w:t>
            </w:r>
            <w:r>
              <w:t>I re-named and re-incorporated as</w:t>
            </w:r>
            <w:r w:rsidR="000E36CD">
              <w:t xml:space="preserve"> “Modo Media Group”</w:t>
            </w:r>
            <w:r>
              <w:t>.</w:t>
            </w:r>
            <w:r w:rsidR="00562633">
              <w:t xml:space="preserve"> I was the sole owner of these companies and managed up to 10 people at one time, along with doing the majority of the front-end and back-end development on client projects.</w:t>
            </w:r>
            <w:r w:rsidR="003C2338">
              <w:t xml:space="preserve"> The company site and portfolio is still available at www.modomediagroup.com.</w:t>
            </w:r>
          </w:p>
          <w:p w14:paraId="1276C4E1" w14:textId="77777777" w:rsidR="000E229A" w:rsidRDefault="000E229A" w:rsidP="004D5FBF">
            <w:pPr>
              <w:pStyle w:val="bulletedlist"/>
              <w:numPr>
                <w:ilvl w:val="0"/>
                <w:numId w:val="0"/>
              </w:numPr>
            </w:pPr>
          </w:p>
          <w:p w14:paraId="169F24C7" w14:textId="720ED35B" w:rsidR="000E36CD" w:rsidRPr="00C03184" w:rsidRDefault="00732A69" w:rsidP="004D5FBF">
            <w:pPr>
              <w:pStyle w:val="bulletedlist"/>
              <w:numPr>
                <w:ilvl w:val="0"/>
                <w:numId w:val="0"/>
              </w:numPr>
              <w:ind w:left="288" w:hanging="288"/>
              <w:rPr>
                <w:i/>
              </w:rPr>
            </w:pPr>
            <w:r w:rsidRPr="00752A68">
              <w:rPr>
                <w:i/>
              </w:rPr>
              <w:t>Languages</w:t>
            </w:r>
            <w:r>
              <w:rPr>
                <w:i/>
              </w:rPr>
              <w:t>/Technologies</w:t>
            </w:r>
            <w:r w:rsidRPr="00C03184">
              <w:rPr>
                <w:i/>
              </w:rPr>
              <w:t xml:space="preserve"> </w:t>
            </w:r>
            <w:r w:rsidR="000E36CD" w:rsidRPr="00C03184">
              <w:rPr>
                <w:i/>
              </w:rPr>
              <w:t>Used:</w:t>
            </w:r>
          </w:p>
          <w:p w14:paraId="7252A980" w14:textId="77777777" w:rsidR="000E36CD" w:rsidRDefault="000E36CD" w:rsidP="004D5FBF">
            <w:pPr>
              <w:pStyle w:val="bulletedlist"/>
            </w:pPr>
            <w:r>
              <w:t>PHP5/OOP/MVC, MySQL, XHTML/HTML5, CSS(3), JavaScript/AJAX/jQuery/jQuery Mobile, JSON, XML/RSS</w:t>
            </w:r>
          </w:p>
          <w:p w14:paraId="683D9114" w14:textId="211DE213" w:rsidR="000E36CD" w:rsidRPr="00E501E2" w:rsidRDefault="000E36CD" w:rsidP="004D5FBF">
            <w:pPr>
              <w:pStyle w:val="bulletedlist"/>
              <w:numPr>
                <w:ilvl w:val="0"/>
                <w:numId w:val="0"/>
              </w:numPr>
              <w:ind w:left="288" w:hanging="288"/>
              <w:rPr>
                <w:i/>
              </w:rPr>
            </w:pPr>
            <w:r w:rsidRPr="00E501E2">
              <w:rPr>
                <w:i/>
              </w:rPr>
              <w:t>Responsibilities:</w:t>
            </w:r>
          </w:p>
          <w:p w14:paraId="64F008C8" w14:textId="6D4B0066" w:rsidR="002679E3" w:rsidRDefault="002679E3" w:rsidP="004D5FBF">
            <w:pPr>
              <w:pStyle w:val="bulletedlist"/>
            </w:pPr>
            <w:r>
              <w:t>Marketing, writing proposals/contracts</w:t>
            </w:r>
            <w:r w:rsidR="005D00E1">
              <w:t>, client management</w:t>
            </w:r>
          </w:p>
          <w:p w14:paraId="1CF39697" w14:textId="2E92F62A" w:rsidR="000E36CD" w:rsidRDefault="002679E3" w:rsidP="004D5FBF">
            <w:pPr>
              <w:pStyle w:val="bulletedlist"/>
            </w:pPr>
            <w:r>
              <w:t>Project management with clients and any sub-contractors needed</w:t>
            </w:r>
            <w:r w:rsidR="005D00E1">
              <w:t>. Projects usually consisted of a team of 3-6 people.</w:t>
            </w:r>
          </w:p>
          <w:p w14:paraId="47E4EF07" w14:textId="7836DEF4" w:rsidR="000E36CD" w:rsidRDefault="002679E3" w:rsidP="004D5FBF">
            <w:pPr>
              <w:pStyle w:val="bulletedlist"/>
            </w:pPr>
            <w:r>
              <w:t>Converted</w:t>
            </w:r>
            <w:r w:rsidR="000E36CD">
              <w:t xml:space="preserve"> Photoshop files </w:t>
            </w:r>
            <w:r>
              <w:t xml:space="preserve">to </w:t>
            </w:r>
            <w:r w:rsidR="000E36CD">
              <w:t>HTML/CSS pages</w:t>
            </w:r>
          </w:p>
          <w:p w14:paraId="34B2C705" w14:textId="56FA7190" w:rsidR="000E36CD" w:rsidRDefault="005D00E1" w:rsidP="004D5FBF">
            <w:pPr>
              <w:pStyle w:val="bulletedlist"/>
            </w:pPr>
            <w:r>
              <w:t>Developed PHP/MySQL CMS’s, e-commerce, and social networking sites using the Codeigniter and Laravel frameworks</w:t>
            </w:r>
          </w:p>
          <w:p w14:paraId="439EDF3A" w14:textId="336F5C1E" w:rsidR="000E229A" w:rsidRDefault="005D00E1" w:rsidP="006B7AC3">
            <w:pPr>
              <w:pStyle w:val="bulletedlist"/>
            </w:pPr>
            <w:r>
              <w:t>Tested</w:t>
            </w:r>
            <w:r w:rsidR="000E36CD">
              <w:t xml:space="preserve"> cross browser compatibility and </w:t>
            </w:r>
            <w:r>
              <w:t>usability.</w:t>
            </w:r>
          </w:p>
          <w:p w14:paraId="21DD9826" w14:textId="346C8E61" w:rsidR="006B7AC3" w:rsidRPr="006B7AC3" w:rsidRDefault="006B7AC3" w:rsidP="006B7AC3">
            <w:pPr>
              <w:pStyle w:val="bulletedlist"/>
              <w:numPr>
                <w:ilvl w:val="0"/>
                <w:numId w:val="0"/>
              </w:numPr>
              <w:ind w:left="288"/>
            </w:pPr>
          </w:p>
        </w:tc>
      </w:tr>
      <w:tr w:rsidR="000E36CD" w:rsidRPr="00DE7766" w14:paraId="7B13B8AC" w14:textId="77777777" w:rsidTr="008073A1">
        <w:trPr>
          <w:trHeight w:val="189"/>
        </w:trPr>
        <w:tc>
          <w:tcPr>
            <w:tcW w:w="468" w:type="dxa"/>
            <w:gridSpan w:val="2"/>
            <w:vMerge/>
            <w:tcBorders>
              <w:left w:val="nil"/>
              <w:right w:val="nil"/>
            </w:tcBorders>
          </w:tcPr>
          <w:p w14:paraId="25292222" w14:textId="77777777" w:rsidR="000E36CD" w:rsidRPr="00DE7766" w:rsidRDefault="000E36CD" w:rsidP="008073A1"/>
        </w:tc>
        <w:tc>
          <w:tcPr>
            <w:tcW w:w="6120" w:type="dxa"/>
            <w:gridSpan w:val="2"/>
            <w:tcBorders>
              <w:top w:val="nil"/>
              <w:left w:val="nil"/>
              <w:bottom w:val="nil"/>
              <w:right w:val="nil"/>
            </w:tcBorders>
          </w:tcPr>
          <w:p w14:paraId="360F2B13" w14:textId="77777777" w:rsidR="000E36CD" w:rsidRDefault="000E36CD" w:rsidP="008073A1">
            <w:pPr>
              <w:pStyle w:val="bulletedlist"/>
              <w:numPr>
                <w:ilvl w:val="0"/>
                <w:numId w:val="0"/>
              </w:numPr>
            </w:pPr>
            <w:r w:rsidRPr="00247637">
              <w:rPr>
                <w:b/>
              </w:rPr>
              <w:t>IMA Interactive</w:t>
            </w:r>
          </w:p>
        </w:tc>
        <w:tc>
          <w:tcPr>
            <w:tcW w:w="4410" w:type="dxa"/>
            <w:tcBorders>
              <w:top w:val="nil"/>
              <w:left w:val="nil"/>
              <w:bottom w:val="nil"/>
              <w:right w:val="nil"/>
            </w:tcBorders>
          </w:tcPr>
          <w:p w14:paraId="7EF43EA2" w14:textId="77777777" w:rsidR="000E36CD" w:rsidRDefault="000E36CD" w:rsidP="008073A1">
            <w:pPr>
              <w:pStyle w:val="bulletedlist"/>
              <w:numPr>
                <w:ilvl w:val="0"/>
                <w:numId w:val="0"/>
              </w:numPr>
              <w:jc w:val="right"/>
            </w:pPr>
            <w:r>
              <w:t>2007-2012</w:t>
            </w:r>
          </w:p>
        </w:tc>
      </w:tr>
      <w:tr w:rsidR="000E36CD" w:rsidRPr="00DE7766" w14:paraId="426E70F5" w14:textId="77777777" w:rsidTr="00054BD5">
        <w:trPr>
          <w:trHeight w:val="189"/>
        </w:trPr>
        <w:tc>
          <w:tcPr>
            <w:tcW w:w="468" w:type="dxa"/>
            <w:gridSpan w:val="2"/>
            <w:vMerge/>
            <w:tcBorders>
              <w:left w:val="nil"/>
              <w:right w:val="nil"/>
            </w:tcBorders>
          </w:tcPr>
          <w:p w14:paraId="3EA08702" w14:textId="77777777" w:rsidR="000E36CD" w:rsidRPr="00DE7766" w:rsidRDefault="000E36CD" w:rsidP="008073A1"/>
        </w:tc>
        <w:tc>
          <w:tcPr>
            <w:tcW w:w="10530" w:type="dxa"/>
            <w:gridSpan w:val="3"/>
            <w:tcBorders>
              <w:top w:val="nil"/>
              <w:left w:val="nil"/>
              <w:bottom w:val="nil"/>
              <w:right w:val="nil"/>
            </w:tcBorders>
          </w:tcPr>
          <w:p w14:paraId="2F68408D" w14:textId="7E7F841D" w:rsidR="000E36CD" w:rsidRDefault="000E36CD" w:rsidP="008073A1">
            <w:pPr>
              <w:pStyle w:val="bulletedlist"/>
              <w:numPr>
                <w:ilvl w:val="0"/>
                <w:numId w:val="0"/>
              </w:numPr>
            </w:pPr>
            <w:r>
              <w:t>I was contracted by “IMA</w:t>
            </w:r>
            <w:r w:rsidR="001F3A01">
              <w:t xml:space="preserve"> Interactive” as a PHP &amp; Front-e</w:t>
            </w:r>
            <w:r>
              <w:t>nd Developer to handle all of their client projects. IMA is an interactive media company specializing in online video, branding, and social media.</w:t>
            </w:r>
          </w:p>
          <w:p w14:paraId="6C9EA737" w14:textId="77777777" w:rsidR="000E229A" w:rsidRDefault="000E229A" w:rsidP="008073A1">
            <w:pPr>
              <w:pStyle w:val="bulletedlist"/>
              <w:numPr>
                <w:ilvl w:val="0"/>
                <w:numId w:val="0"/>
              </w:numPr>
            </w:pPr>
          </w:p>
          <w:p w14:paraId="641123FC" w14:textId="1AD9A470" w:rsidR="000E36CD" w:rsidRPr="00C03184" w:rsidRDefault="00732A69" w:rsidP="008073A1">
            <w:pPr>
              <w:pStyle w:val="bulletedlist"/>
              <w:numPr>
                <w:ilvl w:val="0"/>
                <w:numId w:val="0"/>
              </w:numPr>
              <w:ind w:left="288" w:hanging="288"/>
              <w:rPr>
                <w:i/>
              </w:rPr>
            </w:pPr>
            <w:r w:rsidRPr="00752A68">
              <w:rPr>
                <w:i/>
              </w:rPr>
              <w:t>Languages</w:t>
            </w:r>
            <w:r>
              <w:rPr>
                <w:i/>
              </w:rPr>
              <w:t>/Technologies</w:t>
            </w:r>
            <w:r w:rsidRPr="00C03184">
              <w:rPr>
                <w:i/>
              </w:rPr>
              <w:t xml:space="preserve"> </w:t>
            </w:r>
            <w:r w:rsidR="000E36CD" w:rsidRPr="00C03184">
              <w:rPr>
                <w:i/>
              </w:rPr>
              <w:t>Used:</w:t>
            </w:r>
          </w:p>
          <w:p w14:paraId="009E5EE1" w14:textId="77777777" w:rsidR="000E36CD" w:rsidRDefault="000E36CD" w:rsidP="008073A1">
            <w:pPr>
              <w:pStyle w:val="bulletedlist"/>
            </w:pPr>
            <w:r>
              <w:t>PHP5/OOP/MVC, MySQL, XHTML/HTML5, CSS(3), JavaScript/AJAX/jQuery/jQuery Mobile, JSON, XML/RSS</w:t>
            </w:r>
          </w:p>
          <w:p w14:paraId="56AA9988" w14:textId="2A8287C0" w:rsidR="000E36CD" w:rsidRPr="00E501E2" w:rsidRDefault="000E36CD" w:rsidP="008073A1">
            <w:pPr>
              <w:pStyle w:val="bulletedlist"/>
              <w:numPr>
                <w:ilvl w:val="0"/>
                <w:numId w:val="0"/>
              </w:numPr>
              <w:ind w:left="288" w:hanging="288"/>
              <w:rPr>
                <w:i/>
              </w:rPr>
            </w:pPr>
            <w:r w:rsidRPr="00E501E2">
              <w:rPr>
                <w:i/>
              </w:rPr>
              <w:t>Responsibilities:</w:t>
            </w:r>
          </w:p>
          <w:p w14:paraId="6AB2068C" w14:textId="77777777" w:rsidR="002679E3" w:rsidRDefault="002679E3" w:rsidP="002679E3">
            <w:pPr>
              <w:pStyle w:val="bulletedlist"/>
            </w:pPr>
            <w:r>
              <w:t>Converted Photoshop files to HTML/CSS pages</w:t>
            </w:r>
          </w:p>
          <w:p w14:paraId="0A872163" w14:textId="0BE297AF" w:rsidR="000E36CD" w:rsidRDefault="000E36CD" w:rsidP="008073A1">
            <w:pPr>
              <w:pStyle w:val="bulletedlist"/>
            </w:pPr>
            <w:r>
              <w:t>Once completed with the HTML/CSS files, if a MySQL database and PHP programming was needed I would do th</w:t>
            </w:r>
            <w:r w:rsidR="006E6280">
              <w:t>e development of these elements</w:t>
            </w:r>
          </w:p>
          <w:p w14:paraId="7D189C64" w14:textId="091A5180" w:rsidR="000E36CD" w:rsidRDefault="000E36CD" w:rsidP="008073A1">
            <w:pPr>
              <w:pStyle w:val="bulletedlist"/>
            </w:pPr>
            <w:r>
              <w:t>Once the project was completed I would test the entire site for cross browser compatibility and also usability. After the project was presented to the end client, I would continue with different m</w:t>
            </w:r>
            <w:r w:rsidR="006E6280">
              <w:t>aintenance and feature requests</w:t>
            </w:r>
          </w:p>
          <w:p w14:paraId="3434A8D5" w14:textId="31987608" w:rsidR="000E36CD" w:rsidRDefault="000E36CD" w:rsidP="008073A1">
            <w:pPr>
              <w:pStyle w:val="bulletedlist"/>
            </w:pPr>
            <w:r>
              <w:t xml:space="preserve">E-mail Marketing – I take the designers’ Photoshop files and code the HTML newsletter to make sure it was compatible with online (like Gmail and Yahoo), and local (like Outlook and Thunderbird) e-mail clients. Once the e-mail template is completed I will prepare it within the e-mail system of the clients choosing (Campaign Monitor, MailChimp, Constant </w:t>
            </w:r>
            <w:r w:rsidR="006E6280">
              <w:t>Contact, etc)</w:t>
            </w:r>
          </w:p>
          <w:p w14:paraId="0B53C895" w14:textId="77777777" w:rsidR="000E229A" w:rsidRDefault="000E36CD" w:rsidP="005D00E1">
            <w:pPr>
              <w:pStyle w:val="bulletedlist"/>
            </w:pPr>
            <w:r>
              <w:t xml:space="preserve">Social Media - I take the designers’ Photoshop files and code the HTML/CSS/AJAX/PHP Facebook application and integrate it into the end client’s Facebook page. Campaigns might be as simple as a “like” us to see a coupon code, a survey, a contest, </w:t>
            </w:r>
            <w:r>
              <w:lastRenderedPageBreak/>
              <w:t>or other interactive forms. All forms are saved to a database and emai</w:t>
            </w:r>
            <w:r w:rsidR="006E6280">
              <w:t>led to the client for reference</w:t>
            </w:r>
          </w:p>
          <w:p w14:paraId="522DCF16" w14:textId="51179F0E" w:rsidR="00491E2B" w:rsidRDefault="00491E2B" w:rsidP="00491E2B">
            <w:pPr>
              <w:pStyle w:val="bulletedlist"/>
              <w:numPr>
                <w:ilvl w:val="0"/>
                <w:numId w:val="0"/>
              </w:numPr>
              <w:ind w:left="288" w:hanging="288"/>
            </w:pPr>
          </w:p>
        </w:tc>
      </w:tr>
      <w:tr w:rsidR="000E36CD" w:rsidRPr="00DE7766" w14:paraId="15976C69" w14:textId="77777777" w:rsidTr="00054BD5">
        <w:trPr>
          <w:trHeight w:val="189"/>
        </w:trPr>
        <w:tc>
          <w:tcPr>
            <w:tcW w:w="468" w:type="dxa"/>
            <w:gridSpan w:val="2"/>
            <w:vMerge/>
            <w:tcBorders>
              <w:left w:val="nil"/>
              <w:right w:val="nil"/>
            </w:tcBorders>
          </w:tcPr>
          <w:p w14:paraId="21F04B69" w14:textId="77777777" w:rsidR="000E36CD" w:rsidRPr="00DE7766" w:rsidRDefault="000E36CD" w:rsidP="00A756B2"/>
        </w:tc>
        <w:tc>
          <w:tcPr>
            <w:tcW w:w="6120" w:type="dxa"/>
            <w:gridSpan w:val="2"/>
            <w:tcBorders>
              <w:top w:val="nil"/>
              <w:left w:val="nil"/>
              <w:bottom w:val="nil"/>
              <w:right w:val="nil"/>
            </w:tcBorders>
          </w:tcPr>
          <w:p w14:paraId="1A89BDE9" w14:textId="7881BC0B" w:rsidR="000E36CD" w:rsidRDefault="000E36CD" w:rsidP="00A50168">
            <w:pPr>
              <w:pStyle w:val="bulletedlist"/>
              <w:numPr>
                <w:ilvl w:val="0"/>
                <w:numId w:val="0"/>
              </w:numPr>
            </w:pPr>
            <w:r w:rsidRPr="00351592">
              <w:rPr>
                <w:b/>
              </w:rPr>
              <w:t>Websites for Jewelers</w:t>
            </w:r>
            <w:r w:rsidR="004868E4">
              <w:rPr>
                <w:b/>
              </w:rPr>
              <w:t>/Cool Bananas</w:t>
            </w:r>
          </w:p>
        </w:tc>
        <w:tc>
          <w:tcPr>
            <w:tcW w:w="4410" w:type="dxa"/>
            <w:tcBorders>
              <w:top w:val="nil"/>
              <w:left w:val="nil"/>
              <w:bottom w:val="nil"/>
              <w:right w:val="nil"/>
            </w:tcBorders>
          </w:tcPr>
          <w:p w14:paraId="3147410D" w14:textId="77777777" w:rsidR="000E36CD" w:rsidRDefault="000E36CD" w:rsidP="00CA4CA2">
            <w:pPr>
              <w:pStyle w:val="bulletedlist"/>
              <w:numPr>
                <w:ilvl w:val="0"/>
                <w:numId w:val="0"/>
              </w:numPr>
              <w:jc w:val="right"/>
            </w:pPr>
            <w:r>
              <w:t>2006-2011</w:t>
            </w:r>
          </w:p>
        </w:tc>
      </w:tr>
      <w:tr w:rsidR="000E36CD" w:rsidRPr="00DE7766" w14:paraId="6A24D412" w14:textId="77777777" w:rsidTr="00054BD5">
        <w:trPr>
          <w:trHeight w:val="189"/>
        </w:trPr>
        <w:tc>
          <w:tcPr>
            <w:tcW w:w="468" w:type="dxa"/>
            <w:gridSpan w:val="2"/>
            <w:vMerge/>
            <w:tcBorders>
              <w:left w:val="nil"/>
              <w:right w:val="nil"/>
            </w:tcBorders>
          </w:tcPr>
          <w:p w14:paraId="6D26C611" w14:textId="77777777" w:rsidR="000E36CD" w:rsidRPr="00DE7766" w:rsidRDefault="000E36CD" w:rsidP="00A756B2"/>
        </w:tc>
        <w:tc>
          <w:tcPr>
            <w:tcW w:w="10530" w:type="dxa"/>
            <w:gridSpan w:val="3"/>
            <w:tcBorders>
              <w:top w:val="nil"/>
              <w:left w:val="nil"/>
              <w:bottom w:val="nil"/>
              <w:right w:val="nil"/>
            </w:tcBorders>
          </w:tcPr>
          <w:p w14:paraId="038976C9" w14:textId="1E8046BE" w:rsidR="000E36CD" w:rsidRDefault="006E6280" w:rsidP="00023D74">
            <w:pPr>
              <w:pStyle w:val="bulletedlist"/>
              <w:numPr>
                <w:ilvl w:val="0"/>
                <w:numId w:val="0"/>
              </w:numPr>
            </w:pPr>
            <w:r>
              <w:t>Contracted as</w:t>
            </w:r>
            <w:r w:rsidR="000E36CD">
              <w:t xml:space="preserve"> the only </w:t>
            </w:r>
            <w:r w:rsidR="000E229A">
              <w:t>front-end</w:t>
            </w:r>
            <w:r w:rsidR="000E36CD">
              <w:t xml:space="preserve"> develop</w:t>
            </w:r>
            <w:r w:rsidR="000E229A">
              <w:t>er and back-</w:t>
            </w:r>
            <w:r w:rsidR="000E36CD">
              <w:t>end developer.</w:t>
            </w:r>
          </w:p>
          <w:p w14:paraId="2384AC3D" w14:textId="77777777" w:rsidR="000E229A" w:rsidRDefault="000E229A" w:rsidP="00023D74">
            <w:pPr>
              <w:pStyle w:val="bulletedlist"/>
              <w:numPr>
                <w:ilvl w:val="0"/>
                <w:numId w:val="0"/>
              </w:numPr>
            </w:pPr>
          </w:p>
          <w:p w14:paraId="2D922D62" w14:textId="3346F54D" w:rsidR="000E36CD" w:rsidRPr="00C03184" w:rsidRDefault="00732A69" w:rsidP="00023D74">
            <w:pPr>
              <w:pStyle w:val="bulletedlist"/>
              <w:numPr>
                <w:ilvl w:val="0"/>
                <w:numId w:val="0"/>
              </w:numPr>
              <w:ind w:left="288" w:hanging="288"/>
              <w:rPr>
                <w:i/>
              </w:rPr>
            </w:pPr>
            <w:r w:rsidRPr="00752A68">
              <w:rPr>
                <w:i/>
              </w:rPr>
              <w:t>Languages</w:t>
            </w:r>
            <w:r>
              <w:rPr>
                <w:i/>
              </w:rPr>
              <w:t>/Technologies</w:t>
            </w:r>
            <w:r w:rsidRPr="00C03184">
              <w:rPr>
                <w:i/>
              </w:rPr>
              <w:t xml:space="preserve"> </w:t>
            </w:r>
            <w:r w:rsidR="000E36CD" w:rsidRPr="00C03184">
              <w:rPr>
                <w:i/>
              </w:rPr>
              <w:t>Used:</w:t>
            </w:r>
          </w:p>
          <w:p w14:paraId="5BE3C8AA" w14:textId="731EC2F4" w:rsidR="000E36CD" w:rsidRDefault="000E36CD" w:rsidP="00023D74">
            <w:pPr>
              <w:pStyle w:val="bulletedlist"/>
            </w:pPr>
            <w:r>
              <w:t>PHP5/OOP/MVC</w:t>
            </w:r>
            <w:r w:rsidR="000E229A">
              <w:t>/Codeigniter</w:t>
            </w:r>
            <w:r>
              <w:t>, MySQL, XHTML/HTML5, CSS(3), JavaScript/AJAX/jQuery/jQuery Mobile, JSON, XML/RSS</w:t>
            </w:r>
          </w:p>
          <w:p w14:paraId="4C960736" w14:textId="015D4B4F" w:rsidR="000E36CD" w:rsidRPr="00E501E2" w:rsidRDefault="000E36CD" w:rsidP="00023D74">
            <w:pPr>
              <w:pStyle w:val="bulletedlist"/>
              <w:numPr>
                <w:ilvl w:val="0"/>
                <w:numId w:val="0"/>
              </w:numPr>
              <w:ind w:left="288" w:hanging="288"/>
              <w:rPr>
                <w:i/>
              </w:rPr>
            </w:pPr>
            <w:r w:rsidRPr="00E501E2">
              <w:rPr>
                <w:i/>
              </w:rPr>
              <w:t>Responsibilities:</w:t>
            </w:r>
          </w:p>
          <w:p w14:paraId="4AB20C24" w14:textId="77777777" w:rsidR="002679E3" w:rsidRDefault="002679E3" w:rsidP="002679E3">
            <w:pPr>
              <w:pStyle w:val="bulletedlist"/>
            </w:pPr>
            <w:r>
              <w:t>Converted Photoshop files to HTML/CSS pages</w:t>
            </w:r>
          </w:p>
          <w:p w14:paraId="2B202A0F" w14:textId="77777777" w:rsidR="000E36CD" w:rsidRDefault="000E36CD" w:rsidP="00023D74">
            <w:pPr>
              <w:pStyle w:val="bulletedlist"/>
            </w:pPr>
            <w:r>
              <w:t>Once completed with the HTML/CSS files, if a MySQL database and PHP programming was needed I would do the development of these elements.</w:t>
            </w:r>
          </w:p>
          <w:p w14:paraId="4F0B03EF" w14:textId="77777777" w:rsidR="000E36CD" w:rsidRDefault="000E36CD" w:rsidP="000E229A">
            <w:pPr>
              <w:pStyle w:val="bulletedlist"/>
            </w:pPr>
            <w:r>
              <w:t>Once the project was completed I would test the entire site for cross browser compatibility and also usability. After the project was presented to the end client, I would continue with different maintena</w:t>
            </w:r>
            <w:r w:rsidR="000E229A">
              <w:t xml:space="preserve">nce and feature requests. </w:t>
            </w:r>
          </w:p>
          <w:p w14:paraId="64173A4F" w14:textId="3DC9CA29" w:rsidR="000E229A" w:rsidRDefault="000E229A" w:rsidP="000E229A">
            <w:pPr>
              <w:pStyle w:val="bulletedlist"/>
              <w:numPr>
                <w:ilvl w:val="0"/>
                <w:numId w:val="0"/>
              </w:numPr>
              <w:ind w:left="288" w:hanging="288"/>
            </w:pPr>
          </w:p>
        </w:tc>
      </w:tr>
      <w:tr w:rsidR="000E36CD" w:rsidRPr="00DE7766" w14:paraId="25A65DAE" w14:textId="77777777" w:rsidTr="00054BD5">
        <w:tc>
          <w:tcPr>
            <w:tcW w:w="468" w:type="dxa"/>
            <w:gridSpan w:val="2"/>
            <w:vMerge/>
            <w:tcBorders>
              <w:left w:val="nil"/>
              <w:right w:val="nil"/>
            </w:tcBorders>
          </w:tcPr>
          <w:p w14:paraId="31F9E12A" w14:textId="77777777" w:rsidR="000E36CD" w:rsidRPr="00DE7766" w:rsidRDefault="000E36CD" w:rsidP="00E25DD7"/>
        </w:tc>
        <w:tc>
          <w:tcPr>
            <w:tcW w:w="6120" w:type="dxa"/>
            <w:gridSpan w:val="2"/>
            <w:tcBorders>
              <w:top w:val="nil"/>
              <w:left w:val="nil"/>
              <w:bottom w:val="nil"/>
              <w:right w:val="nil"/>
            </w:tcBorders>
          </w:tcPr>
          <w:p w14:paraId="5A3FCD6A" w14:textId="77777777" w:rsidR="000E36CD" w:rsidRPr="00DE7766" w:rsidRDefault="000E36CD" w:rsidP="00E25DD7">
            <w:pPr>
              <w:pStyle w:val="Title"/>
            </w:pPr>
            <w:r>
              <w:t>Harrison Industrial Supply</w:t>
            </w:r>
          </w:p>
        </w:tc>
        <w:tc>
          <w:tcPr>
            <w:tcW w:w="4410" w:type="dxa"/>
            <w:tcBorders>
              <w:top w:val="nil"/>
              <w:left w:val="nil"/>
              <w:bottom w:val="nil"/>
              <w:right w:val="nil"/>
            </w:tcBorders>
          </w:tcPr>
          <w:p w14:paraId="5CB84E72" w14:textId="77777777" w:rsidR="000E36CD" w:rsidRPr="00F510D1" w:rsidRDefault="000E36CD" w:rsidP="00E25DD7">
            <w:pPr>
              <w:pStyle w:val="Dates"/>
            </w:pPr>
            <w:r>
              <w:t>2005-2007</w:t>
            </w:r>
          </w:p>
        </w:tc>
      </w:tr>
      <w:tr w:rsidR="000E36CD" w:rsidRPr="00DE7766" w14:paraId="2416FF63" w14:textId="77777777" w:rsidTr="00054BD5">
        <w:tc>
          <w:tcPr>
            <w:tcW w:w="468" w:type="dxa"/>
            <w:gridSpan w:val="2"/>
            <w:vMerge/>
            <w:tcBorders>
              <w:left w:val="nil"/>
              <w:right w:val="nil"/>
            </w:tcBorders>
          </w:tcPr>
          <w:p w14:paraId="7A64B61F" w14:textId="77777777" w:rsidR="000E36CD" w:rsidRPr="00DE7766" w:rsidRDefault="000E36CD" w:rsidP="00E25DD7"/>
        </w:tc>
        <w:tc>
          <w:tcPr>
            <w:tcW w:w="10530" w:type="dxa"/>
            <w:gridSpan w:val="3"/>
            <w:tcBorders>
              <w:top w:val="nil"/>
              <w:left w:val="nil"/>
              <w:bottom w:val="nil"/>
              <w:right w:val="nil"/>
            </w:tcBorders>
          </w:tcPr>
          <w:p w14:paraId="04ABC245" w14:textId="77777777" w:rsidR="000E36CD" w:rsidRPr="00D4662D" w:rsidRDefault="000E36CD" w:rsidP="00CA4CA2">
            <w:pPr>
              <w:pStyle w:val="Location"/>
            </w:pPr>
            <w:r>
              <w:t>Systems &amp; IT Manager</w:t>
            </w:r>
          </w:p>
          <w:p w14:paraId="4C48800C" w14:textId="77777777" w:rsidR="000E36CD" w:rsidRPr="00D97489" w:rsidRDefault="000E36CD" w:rsidP="00CA4CA2">
            <w:pPr>
              <w:pStyle w:val="bulletedlist"/>
            </w:pPr>
            <w:r>
              <w:t>Managed local &amp; remote networks (Syracuse &amp; Rochester)</w:t>
            </w:r>
          </w:p>
          <w:p w14:paraId="146521EE" w14:textId="77777777" w:rsidR="000E36CD" w:rsidRDefault="000E36CD" w:rsidP="00CA4CA2">
            <w:pPr>
              <w:pStyle w:val="bulletedlistlastline"/>
              <w:spacing w:after="80"/>
            </w:pPr>
            <w:r>
              <w:t>Designed and implemented new server/network environment with 2 servers (terminal and SQL), 20+ local workstations, 5+ remote workstations, multiple printers and other devices</w:t>
            </w:r>
          </w:p>
          <w:p w14:paraId="77D29E25" w14:textId="69BD009C" w:rsidR="000E36CD" w:rsidRDefault="000E36CD" w:rsidP="00DA6628">
            <w:pPr>
              <w:pStyle w:val="bulletedlistlastline"/>
              <w:spacing w:after="80"/>
            </w:pPr>
            <w:r>
              <w:t>Created custom queries and reports from SQL database</w:t>
            </w:r>
          </w:p>
          <w:p w14:paraId="27570F61" w14:textId="6D6B14D7" w:rsidR="000E36CD" w:rsidRDefault="000E36CD" w:rsidP="00DA6628">
            <w:pPr>
              <w:pStyle w:val="bulletedlistlastline"/>
              <w:spacing w:after="80"/>
            </w:pPr>
            <w:r>
              <w:t>Created custom VB.NET and Macro programs in order to save time on tasks</w:t>
            </w:r>
          </w:p>
          <w:p w14:paraId="79800854" w14:textId="77777777" w:rsidR="000E36CD" w:rsidRDefault="000E36CD" w:rsidP="00DA6628">
            <w:pPr>
              <w:pStyle w:val="bulletedlistlastline"/>
              <w:spacing w:after="80"/>
            </w:pPr>
            <w:r>
              <w:t>Designed and maintained company website and handled incoming inquiries</w:t>
            </w:r>
          </w:p>
          <w:p w14:paraId="288F7F65" w14:textId="4F6EEC46" w:rsidR="000E229A" w:rsidRDefault="000E229A" w:rsidP="000E229A">
            <w:pPr>
              <w:pStyle w:val="bulletedlistlastline"/>
              <w:numPr>
                <w:ilvl w:val="0"/>
                <w:numId w:val="0"/>
              </w:numPr>
              <w:spacing w:after="80"/>
              <w:ind w:left="288" w:hanging="288"/>
            </w:pPr>
          </w:p>
        </w:tc>
      </w:tr>
      <w:tr w:rsidR="00732A69" w:rsidRPr="00DE7766" w14:paraId="0E75A6B2" w14:textId="77777777" w:rsidTr="002B6A0E">
        <w:trPr>
          <w:trHeight w:val="153"/>
        </w:trPr>
        <w:tc>
          <w:tcPr>
            <w:tcW w:w="10998" w:type="dxa"/>
            <w:gridSpan w:val="5"/>
            <w:tcBorders>
              <w:top w:val="single" w:sz="4" w:space="0" w:color="999999"/>
              <w:left w:val="nil"/>
              <w:bottom w:val="single" w:sz="4" w:space="0" w:color="999999"/>
              <w:right w:val="nil"/>
            </w:tcBorders>
          </w:tcPr>
          <w:p w14:paraId="36484B18" w14:textId="77777777" w:rsidR="00732A69" w:rsidRPr="00DE7766" w:rsidRDefault="00732A69" w:rsidP="00732A69">
            <w:pPr>
              <w:pStyle w:val="Heading1"/>
            </w:pPr>
            <w:r>
              <w:t>PROJECT HIGHLIGHTS</w:t>
            </w:r>
          </w:p>
        </w:tc>
      </w:tr>
      <w:tr w:rsidR="00732A69" w:rsidRPr="00522484" w14:paraId="12F8EEAD" w14:textId="77777777" w:rsidTr="002B6A0E">
        <w:trPr>
          <w:trHeight w:val="152"/>
        </w:trPr>
        <w:tc>
          <w:tcPr>
            <w:tcW w:w="446" w:type="dxa"/>
            <w:tcBorders>
              <w:top w:val="single" w:sz="4" w:space="0" w:color="999999"/>
              <w:left w:val="nil"/>
              <w:right w:val="nil"/>
            </w:tcBorders>
          </w:tcPr>
          <w:p w14:paraId="5288BF5F" w14:textId="77777777" w:rsidR="00732A69" w:rsidRDefault="00732A69" w:rsidP="00732A69">
            <w:pPr>
              <w:pStyle w:val="Heading1"/>
            </w:pPr>
          </w:p>
        </w:tc>
        <w:tc>
          <w:tcPr>
            <w:tcW w:w="10552" w:type="dxa"/>
            <w:gridSpan w:val="4"/>
            <w:tcBorders>
              <w:top w:val="single" w:sz="4" w:space="0" w:color="999999"/>
              <w:left w:val="nil"/>
              <w:right w:val="nil"/>
            </w:tcBorders>
          </w:tcPr>
          <w:p w14:paraId="63228F01" w14:textId="77777777" w:rsidR="00732A69" w:rsidRDefault="00732A69" w:rsidP="00732A69">
            <w:pPr>
              <w:pStyle w:val="bulletedlist"/>
            </w:pPr>
            <w:r>
              <w:t xml:space="preserve">Laravel Messenger (2014) - </w:t>
            </w:r>
            <w:r w:rsidRPr="00682613">
              <w:t>https://github.com/cmgmyr/laravel-messenger</w:t>
            </w:r>
            <w:r>
              <w:t xml:space="preserve"> - Laravel/Composer package that easily adds a full user messaging system into an application. Commonly used as a private message system within a member-only site. Full test suite written in PHPUnit.</w:t>
            </w:r>
          </w:p>
          <w:p w14:paraId="3FD4FDFE" w14:textId="77777777" w:rsidR="00732A69" w:rsidRDefault="00732A69" w:rsidP="00732A69">
            <w:pPr>
              <w:pStyle w:val="bulletedlist"/>
            </w:pPr>
            <w:r>
              <w:t xml:space="preserve">Song Suggest (2014) - </w:t>
            </w:r>
            <w:r w:rsidRPr="00682613">
              <w:t>https://github.com/cmgmyr/song-suggest</w:t>
            </w:r>
            <w:r>
              <w:t xml:space="preserve"> - This application was built on Laravel and incorporates services like Mandrill for sending email, IronIO for worker queues, and a full test suite using Codeception.</w:t>
            </w:r>
          </w:p>
          <w:p w14:paraId="6920D0F0" w14:textId="79B7B762" w:rsidR="00732A69" w:rsidRDefault="006C1C40" w:rsidP="00732A69">
            <w:pPr>
              <w:pStyle w:val="bulletedlist"/>
            </w:pPr>
            <w:r>
              <w:t>www.</w:t>
            </w:r>
            <w:r w:rsidR="00732A69">
              <w:t>vosssigns.com (2013) – fully responsive site for a local Syracuse sign company. A custom CMS allows the client to fully manage the content and products on the site. Customers are able to sign into their own accounts and place orders for either standard or custom signs by adding text and/or uploading design files.</w:t>
            </w:r>
          </w:p>
          <w:p w14:paraId="2AFC74F6" w14:textId="18031766" w:rsidR="00732A69" w:rsidRDefault="006C1C40" w:rsidP="00732A69">
            <w:pPr>
              <w:pStyle w:val="bulletedlist"/>
            </w:pPr>
            <w:r>
              <w:t>www.</w:t>
            </w:r>
            <w:r w:rsidR="00732A69" w:rsidRPr="00DA6628">
              <w:t>cheetahbuilder.com</w:t>
            </w:r>
            <w:r w:rsidR="00732A69">
              <w:t xml:space="preserve"> (2010-present)</w:t>
            </w:r>
            <w:r w:rsidR="00732A69" w:rsidRPr="00DA6628">
              <w:t xml:space="preserve"> – Time to initially </w:t>
            </w:r>
            <w:r w:rsidR="00732A69">
              <w:t xml:space="preserve">complete: 250+ hours. </w:t>
            </w:r>
            <w:r w:rsidR="00732A69" w:rsidRPr="00DA6628">
              <w:t xml:space="preserve">Software as a Service (SaaS) </w:t>
            </w:r>
            <w:r w:rsidR="00732A69">
              <w:t>product</w:t>
            </w:r>
            <w:r w:rsidR="00732A69" w:rsidRPr="00DA6628">
              <w:t xml:space="preserve"> that I built</w:t>
            </w:r>
            <w:r w:rsidR="00732A69">
              <w:t xml:space="preserve"> in order to take advantage of potential clients that weren’t able to pay for a fully custom site</w:t>
            </w:r>
            <w:r w:rsidR="00732A69" w:rsidRPr="00DA6628">
              <w:t>. Users are able to sign up for a package, which gets charged monthly to their credit card. Depending on the package it opens up more options in their control panel where they are able to manage</w:t>
            </w:r>
            <w:r w:rsidR="00732A69">
              <w:t xml:space="preserve"> their site. This is</w:t>
            </w:r>
            <w:r w:rsidR="00732A69" w:rsidRPr="00DA6628">
              <w:t xml:space="preserve"> a milti-user/multi-tier C</w:t>
            </w:r>
            <w:r w:rsidR="00732A69">
              <w:t>MS system. I was the sole front-end and back-</w:t>
            </w:r>
            <w:r w:rsidR="00732A69" w:rsidRPr="00DA6628">
              <w:t>end developer on this project.</w:t>
            </w:r>
            <w:r w:rsidR="00732A69">
              <w:t xml:space="preserve"> Built on Codeigniter.</w:t>
            </w:r>
          </w:p>
          <w:p w14:paraId="321FB8D1" w14:textId="49A57401" w:rsidR="00732A69" w:rsidRDefault="006C1C40" w:rsidP="00732A69">
            <w:pPr>
              <w:pStyle w:val="bulletedlist"/>
            </w:pPr>
            <w:r>
              <w:t>www.</w:t>
            </w:r>
            <w:r w:rsidR="00732A69" w:rsidRPr="00DA6628">
              <w:t>syracusebands.net</w:t>
            </w:r>
            <w:r w:rsidR="00732A69">
              <w:t xml:space="preserve"> (2005-present)</w:t>
            </w:r>
            <w:r w:rsidR="00732A69" w:rsidRPr="00DA6628">
              <w:t xml:space="preserve"> – Time to complete (most recent version): 150+ hours. This is been a pet project of mine over the years. It's a social networking website for bands and fans in the Syracuse area. Users can sign up for their own profiles, add the information, images, mp3's, concert dates, and connect with other users as well as a lot more. I was the sole fron</w:t>
            </w:r>
            <w:r w:rsidR="00732A69">
              <w:t>t-end and back-end developer on this project. Built on Codeigniter.</w:t>
            </w:r>
          </w:p>
          <w:p w14:paraId="0601ED4A" w14:textId="77777777" w:rsidR="00732A69" w:rsidRPr="00522484" w:rsidRDefault="00732A69" w:rsidP="00732A69">
            <w:pPr>
              <w:pStyle w:val="bulletedlist"/>
              <w:numPr>
                <w:ilvl w:val="0"/>
                <w:numId w:val="0"/>
              </w:numPr>
            </w:pPr>
          </w:p>
        </w:tc>
      </w:tr>
      <w:tr w:rsidR="00351833" w:rsidRPr="00DE7766" w14:paraId="79B6E03F" w14:textId="77777777" w:rsidTr="00054BD5">
        <w:trPr>
          <w:trHeight w:val="255"/>
        </w:trPr>
        <w:tc>
          <w:tcPr>
            <w:tcW w:w="10998" w:type="dxa"/>
            <w:gridSpan w:val="5"/>
            <w:tcBorders>
              <w:top w:val="single" w:sz="4" w:space="0" w:color="999999"/>
              <w:left w:val="nil"/>
              <w:bottom w:val="single" w:sz="4" w:space="0" w:color="999999"/>
              <w:right w:val="nil"/>
            </w:tcBorders>
          </w:tcPr>
          <w:p w14:paraId="33986DBE" w14:textId="77777777" w:rsidR="00351833" w:rsidRPr="006962EF" w:rsidRDefault="00351833" w:rsidP="00E25DD7">
            <w:pPr>
              <w:pStyle w:val="Heading1"/>
            </w:pPr>
            <w:r>
              <w:t>Education</w:t>
            </w:r>
          </w:p>
        </w:tc>
      </w:tr>
      <w:tr w:rsidR="00351833" w:rsidRPr="00DE7766" w14:paraId="2497ACC4" w14:textId="77777777" w:rsidTr="00054BD5">
        <w:trPr>
          <w:trHeight w:val="255"/>
        </w:trPr>
        <w:tc>
          <w:tcPr>
            <w:tcW w:w="468" w:type="dxa"/>
            <w:gridSpan w:val="2"/>
            <w:vMerge w:val="restart"/>
            <w:tcBorders>
              <w:top w:val="single" w:sz="4" w:space="0" w:color="999999"/>
              <w:left w:val="nil"/>
              <w:right w:val="nil"/>
            </w:tcBorders>
          </w:tcPr>
          <w:p w14:paraId="77C5C300" w14:textId="77777777" w:rsidR="00351833" w:rsidRPr="006962EF" w:rsidRDefault="00351833" w:rsidP="00E25DD7"/>
        </w:tc>
        <w:tc>
          <w:tcPr>
            <w:tcW w:w="6120" w:type="dxa"/>
            <w:gridSpan w:val="2"/>
            <w:tcBorders>
              <w:top w:val="single" w:sz="4" w:space="0" w:color="999999"/>
              <w:left w:val="nil"/>
              <w:bottom w:val="nil"/>
              <w:right w:val="nil"/>
            </w:tcBorders>
          </w:tcPr>
          <w:p w14:paraId="78D6C96A" w14:textId="77777777" w:rsidR="00351833" w:rsidRPr="006962EF" w:rsidRDefault="00351833" w:rsidP="00E25DD7">
            <w:pPr>
              <w:pStyle w:val="Title"/>
            </w:pPr>
            <w:r>
              <w:t>Onondaga Community College</w:t>
            </w:r>
          </w:p>
        </w:tc>
        <w:tc>
          <w:tcPr>
            <w:tcW w:w="4410" w:type="dxa"/>
            <w:tcBorders>
              <w:top w:val="single" w:sz="4" w:space="0" w:color="999999"/>
              <w:left w:val="nil"/>
              <w:bottom w:val="nil"/>
              <w:right w:val="nil"/>
            </w:tcBorders>
          </w:tcPr>
          <w:p w14:paraId="62F9CF6E" w14:textId="38AAE9BB" w:rsidR="00351833" w:rsidRPr="006962EF" w:rsidRDefault="005845B3" w:rsidP="00E25DD7">
            <w:pPr>
              <w:pStyle w:val="Dates"/>
            </w:pPr>
            <w:r>
              <w:t>Syracuse, NY</w:t>
            </w:r>
          </w:p>
        </w:tc>
      </w:tr>
      <w:tr w:rsidR="00351833" w:rsidRPr="00DE7766" w14:paraId="13321E47" w14:textId="77777777" w:rsidTr="00054BD5">
        <w:trPr>
          <w:trHeight w:val="255"/>
        </w:trPr>
        <w:tc>
          <w:tcPr>
            <w:tcW w:w="468" w:type="dxa"/>
            <w:gridSpan w:val="2"/>
            <w:vMerge/>
            <w:tcBorders>
              <w:left w:val="nil"/>
              <w:right w:val="nil"/>
            </w:tcBorders>
          </w:tcPr>
          <w:p w14:paraId="69CBB411" w14:textId="77777777" w:rsidR="00351833" w:rsidRPr="006962EF" w:rsidRDefault="00351833" w:rsidP="00E25DD7"/>
        </w:tc>
        <w:tc>
          <w:tcPr>
            <w:tcW w:w="10530" w:type="dxa"/>
            <w:gridSpan w:val="3"/>
            <w:tcBorders>
              <w:top w:val="nil"/>
              <w:left w:val="nil"/>
              <w:right w:val="nil"/>
            </w:tcBorders>
          </w:tcPr>
          <w:p w14:paraId="4E2F99F5" w14:textId="4D80DB04" w:rsidR="00C41133" w:rsidRPr="006962EF" w:rsidRDefault="00351833" w:rsidP="00732A69">
            <w:pPr>
              <w:pStyle w:val="bulletedlist"/>
              <w:numPr>
                <w:ilvl w:val="0"/>
                <w:numId w:val="0"/>
              </w:numPr>
            </w:pPr>
            <w:r>
              <w:t>A</w:t>
            </w:r>
            <w:r w:rsidRPr="006962EF">
              <w:t>.</w:t>
            </w:r>
            <w:r w:rsidR="0028799D">
              <w:t>A.</w:t>
            </w:r>
            <w:r>
              <w:t>S</w:t>
            </w:r>
            <w:r w:rsidRPr="006962EF">
              <w:t xml:space="preserve">., Computer </w:t>
            </w:r>
            <w:r>
              <w:t>Information Systems (incomplete)</w:t>
            </w:r>
            <w:r w:rsidR="005845B3">
              <w:t xml:space="preserve">, </w:t>
            </w:r>
            <w:r>
              <w:t>Concentration in Networking and Web Technology</w:t>
            </w:r>
            <w:r w:rsidR="005845B3">
              <w:t xml:space="preserve">, </w:t>
            </w:r>
            <w:r>
              <w:t xml:space="preserve">57 technology </w:t>
            </w:r>
            <w:r w:rsidR="008809E9">
              <w:t>credits</w:t>
            </w:r>
          </w:p>
        </w:tc>
      </w:tr>
    </w:tbl>
    <w:p w14:paraId="038FC708" w14:textId="0FCE1A3C" w:rsidR="008E18D5" w:rsidRPr="00351833" w:rsidRDefault="008E18D5" w:rsidP="00351833"/>
    <w:sectPr w:rsidR="008E18D5" w:rsidRPr="00351833" w:rsidSect="00AD112F">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84E07" w14:textId="77777777" w:rsidR="002012DF" w:rsidRDefault="002012DF" w:rsidP="00C77B96">
      <w:pPr>
        <w:spacing w:line="240" w:lineRule="auto"/>
      </w:pPr>
      <w:r>
        <w:separator/>
      </w:r>
    </w:p>
  </w:endnote>
  <w:endnote w:type="continuationSeparator" w:id="0">
    <w:p w14:paraId="790EDF52" w14:textId="77777777" w:rsidR="002012DF" w:rsidRDefault="002012DF" w:rsidP="00C77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71626"/>
      <w:docPartObj>
        <w:docPartGallery w:val="Page Numbers (Bottom of Page)"/>
        <w:docPartUnique/>
      </w:docPartObj>
    </w:sdtPr>
    <w:sdtEndPr>
      <w:rPr>
        <w:spacing w:val="60"/>
      </w:rPr>
    </w:sdtEndPr>
    <w:sdtContent>
      <w:p w14:paraId="1A01BB32" w14:textId="77777777" w:rsidR="002012DF" w:rsidRDefault="002012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7D5E">
          <w:rPr>
            <w:noProof/>
          </w:rPr>
          <w:t>2</w:t>
        </w:r>
        <w:r>
          <w:rPr>
            <w:noProof/>
          </w:rPr>
          <w:fldChar w:fldCharType="end"/>
        </w:r>
        <w:r>
          <w:t xml:space="preserve"> | </w:t>
        </w:r>
        <w:r>
          <w:rPr>
            <w:color w:val="7F7F7F" w:themeColor="background1" w:themeShade="7F"/>
            <w:spacing w:val="60"/>
          </w:rPr>
          <w:t>Page</w:t>
        </w:r>
      </w:p>
    </w:sdtContent>
  </w:sdt>
  <w:p w14:paraId="4F7734A5" w14:textId="77777777" w:rsidR="002012DF" w:rsidRDefault="002012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3240C" w14:textId="77777777" w:rsidR="002012DF" w:rsidRDefault="002012DF" w:rsidP="00C77B96">
      <w:pPr>
        <w:spacing w:line="240" w:lineRule="auto"/>
      </w:pPr>
      <w:r>
        <w:separator/>
      </w:r>
    </w:p>
  </w:footnote>
  <w:footnote w:type="continuationSeparator" w:id="0">
    <w:p w14:paraId="61440C48" w14:textId="77777777" w:rsidR="002012DF" w:rsidRDefault="002012DF" w:rsidP="00C77B9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5"/>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2E"/>
    <w:rsid w:val="000022EB"/>
    <w:rsid w:val="00023D74"/>
    <w:rsid w:val="00054BD5"/>
    <w:rsid w:val="00065BEF"/>
    <w:rsid w:val="00075E73"/>
    <w:rsid w:val="00080085"/>
    <w:rsid w:val="0008175C"/>
    <w:rsid w:val="000930A9"/>
    <w:rsid w:val="00095589"/>
    <w:rsid w:val="000B3740"/>
    <w:rsid w:val="000B4BB2"/>
    <w:rsid w:val="000E229A"/>
    <w:rsid w:val="000E36CD"/>
    <w:rsid w:val="000F3391"/>
    <w:rsid w:val="000F5AC2"/>
    <w:rsid w:val="0010077D"/>
    <w:rsid w:val="001139A8"/>
    <w:rsid w:val="00117D5E"/>
    <w:rsid w:val="00122FEF"/>
    <w:rsid w:val="00126922"/>
    <w:rsid w:val="00166FFB"/>
    <w:rsid w:val="00167F21"/>
    <w:rsid w:val="001B42A0"/>
    <w:rsid w:val="001C7562"/>
    <w:rsid w:val="001F3A01"/>
    <w:rsid w:val="001F3AB8"/>
    <w:rsid w:val="002012DF"/>
    <w:rsid w:val="00217DAA"/>
    <w:rsid w:val="002251C6"/>
    <w:rsid w:val="00247637"/>
    <w:rsid w:val="00254BF9"/>
    <w:rsid w:val="002679E3"/>
    <w:rsid w:val="00287503"/>
    <w:rsid w:val="0028799D"/>
    <w:rsid w:val="002911C8"/>
    <w:rsid w:val="00295782"/>
    <w:rsid w:val="002B6A0E"/>
    <w:rsid w:val="002C0ACE"/>
    <w:rsid w:val="002E636C"/>
    <w:rsid w:val="002F381B"/>
    <w:rsid w:val="00301257"/>
    <w:rsid w:val="003144CB"/>
    <w:rsid w:val="00350D22"/>
    <w:rsid w:val="00351592"/>
    <w:rsid w:val="00351833"/>
    <w:rsid w:val="00361AFB"/>
    <w:rsid w:val="00374E86"/>
    <w:rsid w:val="0038532F"/>
    <w:rsid w:val="0039232E"/>
    <w:rsid w:val="0039237D"/>
    <w:rsid w:val="003C2338"/>
    <w:rsid w:val="003E7EB8"/>
    <w:rsid w:val="003F48E7"/>
    <w:rsid w:val="003F5303"/>
    <w:rsid w:val="004703A1"/>
    <w:rsid w:val="00472B35"/>
    <w:rsid w:val="004868E4"/>
    <w:rsid w:val="00491E2B"/>
    <w:rsid w:val="004D5FBF"/>
    <w:rsid w:val="005029E6"/>
    <w:rsid w:val="00514FA0"/>
    <w:rsid w:val="00522484"/>
    <w:rsid w:val="00541BBD"/>
    <w:rsid w:val="00557D0E"/>
    <w:rsid w:val="00562633"/>
    <w:rsid w:val="005727D5"/>
    <w:rsid w:val="005845B3"/>
    <w:rsid w:val="0059433F"/>
    <w:rsid w:val="005A050A"/>
    <w:rsid w:val="005A064F"/>
    <w:rsid w:val="005B6DE0"/>
    <w:rsid w:val="005C5D33"/>
    <w:rsid w:val="005D00E1"/>
    <w:rsid w:val="005D0589"/>
    <w:rsid w:val="005D39FD"/>
    <w:rsid w:val="005F5319"/>
    <w:rsid w:val="00632FA1"/>
    <w:rsid w:val="00641661"/>
    <w:rsid w:val="00654353"/>
    <w:rsid w:val="00655C86"/>
    <w:rsid w:val="00664FF9"/>
    <w:rsid w:val="00682613"/>
    <w:rsid w:val="0069515E"/>
    <w:rsid w:val="006962EF"/>
    <w:rsid w:val="006A1AF2"/>
    <w:rsid w:val="006A3DE8"/>
    <w:rsid w:val="006B7AC3"/>
    <w:rsid w:val="006C1C40"/>
    <w:rsid w:val="006E2432"/>
    <w:rsid w:val="006E6280"/>
    <w:rsid w:val="006F7AC0"/>
    <w:rsid w:val="00702C94"/>
    <w:rsid w:val="00707670"/>
    <w:rsid w:val="00732A69"/>
    <w:rsid w:val="00745CCD"/>
    <w:rsid w:val="00752A68"/>
    <w:rsid w:val="00790D50"/>
    <w:rsid w:val="007A2F12"/>
    <w:rsid w:val="007A7134"/>
    <w:rsid w:val="007B4C29"/>
    <w:rsid w:val="007B6C6E"/>
    <w:rsid w:val="007B7A50"/>
    <w:rsid w:val="007C4E2B"/>
    <w:rsid w:val="007D4236"/>
    <w:rsid w:val="007F62BA"/>
    <w:rsid w:val="008073A1"/>
    <w:rsid w:val="00813571"/>
    <w:rsid w:val="00820B8C"/>
    <w:rsid w:val="00821344"/>
    <w:rsid w:val="008231B4"/>
    <w:rsid w:val="00851489"/>
    <w:rsid w:val="008712F9"/>
    <w:rsid w:val="008809E9"/>
    <w:rsid w:val="008E18D5"/>
    <w:rsid w:val="008E3EDE"/>
    <w:rsid w:val="0090731C"/>
    <w:rsid w:val="00907793"/>
    <w:rsid w:val="009251EB"/>
    <w:rsid w:val="009548CA"/>
    <w:rsid w:val="00960DA5"/>
    <w:rsid w:val="00987217"/>
    <w:rsid w:val="009A3ADC"/>
    <w:rsid w:val="009A5BBA"/>
    <w:rsid w:val="009D675E"/>
    <w:rsid w:val="009D7B94"/>
    <w:rsid w:val="009E35A4"/>
    <w:rsid w:val="009E510C"/>
    <w:rsid w:val="009F2302"/>
    <w:rsid w:val="009F240E"/>
    <w:rsid w:val="009F3314"/>
    <w:rsid w:val="00A07D6A"/>
    <w:rsid w:val="00A208B5"/>
    <w:rsid w:val="00A23F29"/>
    <w:rsid w:val="00A36A3E"/>
    <w:rsid w:val="00A50168"/>
    <w:rsid w:val="00A61058"/>
    <w:rsid w:val="00A756B2"/>
    <w:rsid w:val="00A83A9B"/>
    <w:rsid w:val="00A84E65"/>
    <w:rsid w:val="00AA5456"/>
    <w:rsid w:val="00AC2134"/>
    <w:rsid w:val="00AD1000"/>
    <w:rsid w:val="00AD112F"/>
    <w:rsid w:val="00AF1168"/>
    <w:rsid w:val="00B1124C"/>
    <w:rsid w:val="00B22C30"/>
    <w:rsid w:val="00B3114C"/>
    <w:rsid w:val="00B54803"/>
    <w:rsid w:val="00B6079E"/>
    <w:rsid w:val="00B954D7"/>
    <w:rsid w:val="00B95F37"/>
    <w:rsid w:val="00BD3466"/>
    <w:rsid w:val="00BD69BB"/>
    <w:rsid w:val="00BE17F9"/>
    <w:rsid w:val="00BE6AEF"/>
    <w:rsid w:val="00C03184"/>
    <w:rsid w:val="00C03624"/>
    <w:rsid w:val="00C069B4"/>
    <w:rsid w:val="00C302EE"/>
    <w:rsid w:val="00C41133"/>
    <w:rsid w:val="00C77B96"/>
    <w:rsid w:val="00CA0865"/>
    <w:rsid w:val="00CA4CA2"/>
    <w:rsid w:val="00CA58C3"/>
    <w:rsid w:val="00CB082E"/>
    <w:rsid w:val="00CB2C8F"/>
    <w:rsid w:val="00CC385D"/>
    <w:rsid w:val="00CD22BE"/>
    <w:rsid w:val="00CD7D5E"/>
    <w:rsid w:val="00CE5979"/>
    <w:rsid w:val="00D06129"/>
    <w:rsid w:val="00D36F61"/>
    <w:rsid w:val="00D4243E"/>
    <w:rsid w:val="00D449BA"/>
    <w:rsid w:val="00D4662D"/>
    <w:rsid w:val="00D46E4C"/>
    <w:rsid w:val="00D52A63"/>
    <w:rsid w:val="00D57E9D"/>
    <w:rsid w:val="00D60A94"/>
    <w:rsid w:val="00D67796"/>
    <w:rsid w:val="00D720EA"/>
    <w:rsid w:val="00D74D75"/>
    <w:rsid w:val="00D81B34"/>
    <w:rsid w:val="00D83020"/>
    <w:rsid w:val="00D97489"/>
    <w:rsid w:val="00DA17E1"/>
    <w:rsid w:val="00DA6628"/>
    <w:rsid w:val="00DB012A"/>
    <w:rsid w:val="00DB0896"/>
    <w:rsid w:val="00DB2E67"/>
    <w:rsid w:val="00DC3F7B"/>
    <w:rsid w:val="00DD57A8"/>
    <w:rsid w:val="00DE3616"/>
    <w:rsid w:val="00DE7766"/>
    <w:rsid w:val="00DE7EAD"/>
    <w:rsid w:val="00DF6865"/>
    <w:rsid w:val="00E00D2F"/>
    <w:rsid w:val="00E01A62"/>
    <w:rsid w:val="00E209A4"/>
    <w:rsid w:val="00E25DD7"/>
    <w:rsid w:val="00E33FCE"/>
    <w:rsid w:val="00E501E2"/>
    <w:rsid w:val="00E65C51"/>
    <w:rsid w:val="00E83B90"/>
    <w:rsid w:val="00EA400F"/>
    <w:rsid w:val="00F02F95"/>
    <w:rsid w:val="00F03B1D"/>
    <w:rsid w:val="00F05A1C"/>
    <w:rsid w:val="00F05C7D"/>
    <w:rsid w:val="00F20720"/>
    <w:rsid w:val="00F32F94"/>
    <w:rsid w:val="00F510D1"/>
    <w:rsid w:val="00FB7DDA"/>
    <w:rsid w:val="00FE2412"/>
    <w:rsid w:val="00FE3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F8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766"/>
    <w:pPr>
      <w:spacing w:line="220" w:lineRule="exact"/>
    </w:pPr>
    <w:rPr>
      <w:rFonts w:ascii="Tahoma" w:hAnsi="Tahoma"/>
      <w:spacing w:val="10"/>
      <w:sz w:val="16"/>
      <w:szCs w:val="16"/>
    </w:rPr>
  </w:style>
  <w:style w:type="paragraph" w:styleId="Heading1">
    <w:name w:val="heading 1"/>
    <w:basedOn w:val="Normal"/>
    <w:next w:val="Normal"/>
    <w:qFormat/>
    <w:rsid w:val="00DE7766"/>
    <w:pPr>
      <w:spacing w:before="80" w:after="60"/>
      <w:outlineLvl w:val="0"/>
    </w:pPr>
    <w:rPr>
      <w:caps/>
    </w:rPr>
  </w:style>
  <w:style w:type="paragraph" w:styleId="Heading2">
    <w:name w:val="heading 2"/>
    <w:basedOn w:val="Heading1"/>
    <w:next w:val="Normal"/>
    <w:qFormat/>
    <w:rsid w:val="00DE7766"/>
    <w:pPr>
      <w:outlineLvl w:val="1"/>
    </w:pPr>
    <w:rPr>
      <w:b/>
    </w:rPr>
  </w:style>
  <w:style w:type="paragraph" w:styleId="Heading3">
    <w:name w:val="heading 3"/>
    <w:basedOn w:val="Normal"/>
    <w:next w:val="Normal"/>
    <w:qFormat/>
    <w:rsid w:val="00D97489"/>
    <w:pPr>
      <w:keepNext/>
      <w:spacing w:before="240" w:after="60"/>
      <w:outlineLvl w:val="2"/>
    </w:pPr>
    <w:rPr>
      <w:rFonts w:ascii="Arial" w:hAnsi="Arial" w:cs="Arial"/>
      <w:b/>
      <w:bCs/>
      <w:sz w:val="26"/>
      <w:szCs w:val="26"/>
    </w:rPr>
  </w:style>
  <w:style w:type="paragraph" w:styleId="Heading6">
    <w:name w:val="heading 6"/>
    <w:basedOn w:val="Normal"/>
    <w:next w:val="Normal"/>
    <w:qFormat/>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E-mailaddress">
    <w:name w:val="E-mail address"/>
    <w:basedOn w:val="Normal"/>
    <w:rsid w:val="00DE7766"/>
    <w:pPr>
      <w:spacing w:after="200"/>
    </w:pPr>
  </w:style>
  <w:style w:type="paragraph" w:customStyle="1" w:styleId="Dates">
    <w:name w:val="Dates"/>
    <w:basedOn w:val="Normal"/>
    <w:rsid w:val="002911C8"/>
    <w:pPr>
      <w:spacing w:before="40"/>
      <w:jc w:val="right"/>
    </w:pPr>
  </w:style>
  <w:style w:type="paragraph" w:customStyle="1" w:styleId="Location">
    <w:name w:val="Location"/>
    <w:basedOn w:val="Normal"/>
    <w:link w:val="LocationChar"/>
    <w:rsid w:val="002911C8"/>
    <w:rPr>
      <w:i/>
    </w:rPr>
  </w:style>
  <w:style w:type="character" w:customStyle="1" w:styleId="LocationChar">
    <w:name w:val="Location Char"/>
    <w:basedOn w:val="DefaultParagraphFont"/>
    <w:link w:val="Location"/>
    <w:rsid w:val="00D97489"/>
    <w:rPr>
      <w:rFonts w:ascii="Tahoma" w:hAnsi="Tahoma"/>
      <w:i/>
      <w:spacing w:val="10"/>
      <w:sz w:val="16"/>
      <w:szCs w:val="16"/>
      <w:lang w:val="en-US" w:eastAsia="en-US" w:bidi="ar-SA"/>
    </w:rPr>
  </w:style>
  <w:style w:type="paragraph" w:customStyle="1" w:styleId="Text">
    <w:name w:val="Text"/>
    <w:basedOn w:val="Normal"/>
    <w:link w:val="TextCharChar"/>
    <w:rsid w:val="00D449BA"/>
    <w:pPr>
      <w:spacing w:before="40" w:after="240"/>
    </w:pPr>
  </w:style>
  <w:style w:type="character" w:customStyle="1" w:styleId="TextCharChar">
    <w:name w:val="Text Char Char"/>
    <w:basedOn w:val="DefaultParagraphFont"/>
    <w:link w:val="Text"/>
    <w:rsid w:val="00D449BA"/>
    <w:rPr>
      <w:rFonts w:ascii="Tahoma" w:hAnsi="Tahoma"/>
      <w:spacing w:val="10"/>
      <w:sz w:val="16"/>
      <w:szCs w:val="16"/>
      <w:lang w:val="en-US" w:eastAsia="en-US" w:bidi="ar-SA"/>
    </w:rPr>
  </w:style>
  <w:style w:type="paragraph" w:customStyle="1" w:styleId="bulletedlist">
    <w:name w:val="bulleted list"/>
    <w:basedOn w:val="Normal"/>
    <w:rsid w:val="00F510D1"/>
    <w:pPr>
      <w:numPr>
        <w:numId w:val="5"/>
      </w:numPr>
      <w:spacing w:before="40" w:after="80"/>
    </w:pPr>
  </w:style>
  <w:style w:type="paragraph" w:styleId="Title">
    <w:name w:val="Title"/>
    <w:basedOn w:val="Normal"/>
    <w:link w:val="TitleChar"/>
    <w:qFormat/>
    <w:rsid w:val="000022EB"/>
    <w:pPr>
      <w:spacing w:before="40"/>
    </w:pPr>
    <w:rPr>
      <w:b/>
    </w:rPr>
  </w:style>
  <w:style w:type="character" w:customStyle="1" w:styleId="TitleChar">
    <w:name w:val="Title Char"/>
    <w:basedOn w:val="DefaultParagraphFont"/>
    <w:link w:val="Title"/>
    <w:rsid w:val="000022EB"/>
    <w:rPr>
      <w:rFonts w:ascii="Tahoma" w:hAnsi="Tahoma"/>
      <w:b/>
      <w:spacing w:val="10"/>
      <w:sz w:val="16"/>
      <w:szCs w:val="16"/>
      <w:lang w:val="en-US" w:eastAsia="en-US" w:bidi="ar-SA"/>
    </w:rPr>
  </w:style>
  <w:style w:type="paragraph" w:customStyle="1" w:styleId="bulletedlistlastline">
    <w:name w:val="bulleted list last line"/>
    <w:basedOn w:val="bulletedlist"/>
    <w:rsid w:val="00D449BA"/>
    <w:pPr>
      <w:spacing w:after="240"/>
    </w:pPr>
    <w:rPr>
      <w:szCs w:val="20"/>
    </w:rPr>
  </w:style>
  <w:style w:type="paragraph" w:styleId="Header">
    <w:name w:val="header"/>
    <w:basedOn w:val="Normal"/>
    <w:link w:val="HeaderChar"/>
    <w:rsid w:val="00C77B96"/>
    <w:pPr>
      <w:tabs>
        <w:tab w:val="center" w:pos="4680"/>
        <w:tab w:val="right" w:pos="9360"/>
      </w:tabs>
      <w:spacing w:line="240" w:lineRule="auto"/>
    </w:pPr>
  </w:style>
  <w:style w:type="character" w:customStyle="1" w:styleId="HeaderChar">
    <w:name w:val="Header Char"/>
    <w:basedOn w:val="DefaultParagraphFont"/>
    <w:link w:val="Header"/>
    <w:rsid w:val="00C77B96"/>
    <w:rPr>
      <w:rFonts w:ascii="Tahoma" w:hAnsi="Tahoma"/>
      <w:spacing w:val="10"/>
      <w:sz w:val="16"/>
      <w:szCs w:val="16"/>
    </w:rPr>
  </w:style>
  <w:style w:type="paragraph" w:styleId="Footer">
    <w:name w:val="footer"/>
    <w:basedOn w:val="Normal"/>
    <w:link w:val="FooterChar"/>
    <w:uiPriority w:val="99"/>
    <w:rsid w:val="00C77B96"/>
    <w:pPr>
      <w:tabs>
        <w:tab w:val="center" w:pos="4680"/>
        <w:tab w:val="right" w:pos="9360"/>
      </w:tabs>
      <w:spacing w:line="240" w:lineRule="auto"/>
    </w:pPr>
  </w:style>
  <w:style w:type="character" w:customStyle="1" w:styleId="FooterChar">
    <w:name w:val="Footer Char"/>
    <w:basedOn w:val="DefaultParagraphFont"/>
    <w:link w:val="Footer"/>
    <w:uiPriority w:val="99"/>
    <w:rsid w:val="00C77B96"/>
    <w:rPr>
      <w:rFonts w:ascii="Tahoma" w:hAnsi="Tahoma"/>
      <w:spacing w:val="10"/>
      <w:sz w:val="16"/>
      <w:szCs w:val="16"/>
    </w:rPr>
  </w:style>
  <w:style w:type="table" w:styleId="TableGrid">
    <w:name w:val="Table Grid"/>
    <w:basedOn w:val="TableNormal"/>
    <w:rsid w:val="00632F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67F21"/>
    <w:rPr>
      <w:color w:val="0000FF" w:themeColor="hyperlink"/>
      <w:u w:val="single"/>
    </w:rPr>
  </w:style>
  <w:style w:type="character" w:styleId="FollowedHyperlink">
    <w:name w:val="FollowedHyperlink"/>
    <w:basedOn w:val="DefaultParagraphFont"/>
    <w:rsid w:val="00167F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766"/>
    <w:pPr>
      <w:spacing w:line="220" w:lineRule="exact"/>
    </w:pPr>
    <w:rPr>
      <w:rFonts w:ascii="Tahoma" w:hAnsi="Tahoma"/>
      <w:spacing w:val="10"/>
      <w:sz w:val="16"/>
      <w:szCs w:val="16"/>
    </w:rPr>
  </w:style>
  <w:style w:type="paragraph" w:styleId="Heading1">
    <w:name w:val="heading 1"/>
    <w:basedOn w:val="Normal"/>
    <w:next w:val="Normal"/>
    <w:qFormat/>
    <w:rsid w:val="00DE7766"/>
    <w:pPr>
      <w:spacing w:before="80" w:after="60"/>
      <w:outlineLvl w:val="0"/>
    </w:pPr>
    <w:rPr>
      <w:caps/>
    </w:rPr>
  </w:style>
  <w:style w:type="paragraph" w:styleId="Heading2">
    <w:name w:val="heading 2"/>
    <w:basedOn w:val="Heading1"/>
    <w:next w:val="Normal"/>
    <w:qFormat/>
    <w:rsid w:val="00DE7766"/>
    <w:pPr>
      <w:outlineLvl w:val="1"/>
    </w:pPr>
    <w:rPr>
      <w:b/>
    </w:rPr>
  </w:style>
  <w:style w:type="paragraph" w:styleId="Heading3">
    <w:name w:val="heading 3"/>
    <w:basedOn w:val="Normal"/>
    <w:next w:val="Normal"/>
    <w:qFormat/>
    <w:rsid w:val="00D97489"/>
    <w:pPr>
      <w:keepNext/>
      <w:spacing w:before="240" w:after="60"/>
      <w:outlineLvl w:val="2"/>
    </w:pPr>
    <w:rPr>
      <w:rFonts w:ascii="Arial" w:hAnsi="Arial" w:cs="Arial"/>
      <w:b/>
      <w:bCs/>
      <w:sz w:val="26"/>
      <w:szCs w:val="26"/>
    </w:rPr>
  </w:style>
  <w:style w:type="paragraph" w:styleId="Heading6">
    <w:name w:val="heading 6"/>
    <w:basedOn w:val="Normal"/>
    <w:next w:val="Normal"/>
    <w:qFormat/>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E-mailaddress">
    <w:name w:val="E-mail address"/>
    <w:basedOn w:val="Normal"/>
    <w:rsid w:val="00DE7766"/>
    <w:pPr>
      <w:spacing w:after="200"/>
    </w:pPr>
  </w:style>
  <w:style w:type="paragraph" w:customStyle="1" w:styleId="Dates">
    <w:name w:val="Dates"/>
    <w:basedOn w:val="Normal"/>
    <w:rsid w:val="002911C8"/>
    <w:pPr>
      <w:spacing w:before="40"/>
      <w:jc w:val="right"/>
    </w:pPr>
  </w:style>
  <w:style w:type="paragraph" w:customStyle="1" w:styleId="Location">
    <w:name w:val="Location"/>
    <w:basedOn w:val="Normal"/>
    <w:link w:val="LocationChar"/>
    <w:rsid w:val="002911C8"/>
    <w:rPr>
      <w:i/>
    </w:rPr>
  </w:style>
  <w:style w:type="character" w:customStyle="1" w:styleId="LocationChar">
    <w:name w:val="Location Char"/>
    <w:basedOn w:val="DefaultParagraphFont"/>
    <w:link w:val="Location"/>
    <w:rsid w:val="00D97489"/>
    <w:rPr>
      <w:rFonts w:ascii="Tahoma" w:hAnsi="Tahoma"/>
      <w:i/>
      <w:spacing w:val="10"/>
      <w:sz w:val="16"/>
      <w:szCs w:val="16"/>
      <w:lang w:val="en-US" w:eastAsia="en-US" w:bidi="ar-SA"/>
    </w:rPr>
  </w:style>
  <w:style w:type="paragraph" w:customStyle="1" w:styleId="Text">
    <w:name w:val="Text"/>
    <w:basedOn w:val="Normal"/>
    <w:link w:val="TextCharChar"/>
    <w:rsid w:val="00D449BA"/>
    <w:pPr>
      <w:spacing w:before="40" w:after="240"/>
    </w:pPr>
  </w:style>
  <w:style w:type="character" w:customStyle="1" w:styleId="TextCharChar">
    <w:name w:val="Text Char Char"/>
    <w:basedOn w:val="DefaultParagraphFont"/>
    <w:link w:val="Text"/>
    <w:rsid w:val="00D449BA"/>
    <w:rPr>
      <w:rFonts w:ascii="Tahoma" w:hAnsi="Tahoma"/>
      <w:spacing w:val="10"/>
      <w:sz w:val="16"/>
      <w:szCs w:val="16"/>
      <w:lang w:val="en-US" w:eastAsia="en-US" w:bidi="ar-SA"/>
    </w:rPr>
  </w:style>
  <w:style w:type="paragraph" w:customStyle="1" w:styleId="bulletedlist">
    <w:name w:val="bulleted list"/>
    <w:basedOn w:val="Normal"/>
    <w:rsid w:val="00F510D1"/>
    <w:pPr>
      <w:numPr>
        <w:numId w:val="5"/>
      </w:numPr>
      <w:spacing w:before="40" w:after="80"/>
    </w:pPr>
  </w:style>
  <w:style w:type="paragraph" w:styleId="Title">
    <w:name w:val="Title"/>
    <w:basedOn w:val="Normal"/>
    <w:link w:val="TitleChar"/>
    <w:qFormat/>
    <w:rsid w:val="000022EB"/>
    <w:pPr>
      <w:spacing w:before="40"/>
    </w:pPr>
    <w:rPr>
      <w:b/>
    </w:rPr>
  </w:style>
  <w:style w:type="character" w:customStyle="1" w:styleId="TitleChar">
    <w:name w:val="Title Char"/>
    <w:basedOn w:val="DefaultParagraphFont"/>
    <w:link w:val="Title"/>
    <w:rsid w:val="000022EB"/>
    <w:rPr>
      <w:rFonts w:ascii="Tahoma" w:hAnsi="Tahoma"/>
      <w:b/>
      <w:spacing w:val="10"/>
      <w:sz w:val="16"/>
      <w:szCs w:val="16"/>
      <w:lang w:val="en-US" w:eastAsia="en-US" w:bidi="ar-SA"/>
    </w:rPr>
  </w:style>
  <w:style w:type="paragraph" w:customStyle="1" w:styleId="bulletedlistlastline">
    <w:name w:val="bulleted list last line"/>
    <w:basedOn w:val="bulletedlist"/>
    <w:rsid w:val="00D449BA"/>
    <w:pPr>
      <w:spacing w:after="240"/>
    </w:pPr>
    <w:rPr>
      <w:szCs w:val="20"/>
    </w:rPr>
  </w:style>
  <w:style w:type="paragraph" w:styleId="Header">
    <w:name w:val="header"/>
    <w:basedOn w:val="Normal"/>
    <w:link w:val="HeaderChar"/>
    <w:rsid w:val="00C77B96"/>
    <w:pPr>
      <w:tabs>
        <w:tab w:val="center" w:pos="4680"/>
        <w:tab w:val="right" w:pos="9360"/>
      </w:tabs>
      <w:spacing w:line="240" w:lineRule="auto"/>
    </w:pPr>
  </w:style>
  <w:style w:type="character" w:customStyle="1" w:styleId="HeaderChar">
    <w:name w:val="Header Char"/>
    <w:basedOn w:val="DefaultParagraphFont"/>
    <w:link w:val="Header"/>
    <w:rsid w:val="00C77B96"/>
    <w:rPr>
      <w:rFonts w:ascii="Tahoma" w:hAnsi="Tahoma"/>
      <w:spacing w:val="10"/>
      <w:sz w:val="16"/>
      <w:szCs w:val="16"/>
    </w:rPr>
  </w:style>
  <w:style w:type="paragraph" w:styleId="Footer">
    <w:name w:val="footer"/>
    <w:basedOn w:val="Normal"/>
    <w:link w:val="FooterChar"/>
    <w:uiPriority w:val="99"/>
    <w:rsid w:val="00C77B96"/>
    <w:pPr>
      <w:tabs>
        <w:tab w:val="center" w:pos="4680"/>
        <w:tab w:val="right" w:pos="9360"/>
      </w:tabs>
      <w:spacing w:line="240" w:lineRule="auto"/>
    </w:pPr>
  </w:style>
  <w:style w:type="character" w:customStyle="1" w:styleId="FooterChar">
    <w:name w:val="Footer Char"/>
    <w:basedOn w:val="DefaultParagraphFont"/>
    <w:link w:val="Footer"/>
    <w:uiPriority w:val="99"/>
    <w:rsid w:val="00C77B96"/>
    <w:rPr>
      <w:rFonts w:ascii="Tahoma" w:hAnsi="Tahoma"/>
      <w:spacing w:val="10"/>
      <w:sz w:val="16"/>
      <w:szCs w:val="16"/>
    </w:rPr>
  </w:style>
  <w:style w:type="table" w:styleId="TableGrid">
    <w:name w:val="Table Grid"/>
    <w:basedOn w:val="TableNormal"/>
    <w:rsid w:val="00632F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67F21"/>
    <w:rPr>
      <w:color w:val="0000FF" w:themeColor="hyperlink"/>
      <w:u w:val="single"/>
    </w:rPr>
  </w:style>
  <w:style w:type="character" w:styleId="FollowedHyperlink">
    <w:name w:val="FollowedHyperlink"/>
    <w:basedOn w:val="DefaultParagraphFont"/>
    <w:rsid w:val="00167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20Gmyr\Application%20Data\Microsoft\Templates\Computer%20programm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AE756-2EFB-A147-9D5B-9DD37208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Settings\Chris Gmyr\Application Data\Microsoft\Templates\Computer programmer resume.dot</Template>
  <TotalTime>122</TotalTime>
  <Pages>3</Pages>
  <Words>1481</Words>
  <Characters>8446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Gmyr</dc:creator>
  <cp:lastModifiedBy>Chris Gmyr</cp:lastModifiedBy>
  <cp:revision>19</cp:revision>
  <cp:lastPrinted>2015-01-08T16:58:00Z</cp:lastPrinted>
  <dcterms:created xsi:type="dcterms:W3CDTF">2014-09-07T20:32:00Z</dcterms:created>
  <dcterms:modified xsi:type="dcterms:W3CDTF">2015-01-08T18:40:00Z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